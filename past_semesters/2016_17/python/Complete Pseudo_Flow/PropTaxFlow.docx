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D0FD8" w14:textId="77777777" w:rsidR="00E90F29" w:rsidRDefault="00E922A4" w:rsidP="00E922A4">
      <w:pPr>
        <w:jc w:val="right"/>
      </w:pPr>
      <w:r>
        <w:t>William Pulkownik</w:t>
      </w:r>
    </w:p>
    <w:p w14:paraId="34A5B772" w14:textId="77777777" w:rsidR="00E922A4" w:rsidRDefault="00E922A4" w:rsidP="00E922A4">
      <w:pPr>
        <w:jc w:val="right"/>
      </w:pPr>
      <w:r>
        <w:t>CIS 1400</w:t>
      </w:r>
    </w:p>
    <w:p w14:paraId="547B727F" w14:textId="77777777" w:rsidR="00E922A4" w:rsidRDefault="00E922A4" w:rsidP="00E922A4">
      <w:pPr>
        <w:jc w:val="right"/>
      </w:pPr>
      <w:r>
        <w:t>14 September 2015</w:t>
      </w:r>
    </w:p>
    <w:p w14:paraId="1EE44310" w14:textId="77777777" w:rsidR="00E922A4" w:rsidRDefault="00E922A4" w:rsidP="00E922A4">
      <w:pPr>
        <w:jc w:val="right"/>
      </w:pPr>
      <w:r>
        <w:t>Property Tax Flow</w:t>
      </w:r>
    </w:p>
    <w:p w14:paraId="35ED76E2" w14:textId="77777777" w:rsidR="00E922A4" w:rsidRDefault="00E922A4" w:rsidP="00E922A4">
      <w:r>
        <w:t>Constant:</w:t>
      </w:r>
    </w:p>
    <w:p w14:paraId="71F68D2C" w14:textId="77777777" w:rsidR="00E922A4" w:rsidRDefault="00E922A4" w:rsidP="00E922A4">
      <w:r>
        <w:t>ASSESSMENT_RATE = .6</w:t>
      </w:r>
    </w:p>
    <w:p w14:paraId="1A92BF5B" w14:textId="77777777" w:rsidR="00E922A4" w:rsidRDefault="00E922A4" w:rsidP="00E922A4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1F7873" wp14:editId="2B5CA274">
                <wp:simplePos x="0" y="0"/>
                <wp:positionH relativeFrom="column">
                  <wp:posOffset>-436157</wp:posOffset>
                </wp:positionH>
                <wp:positionV relativeFrom="paragraph">
                  <wp:posOffset>4792446</wp:posOffset>
                </wp:positionV>
                <wp:extent cx="967963" cy="382594"/>
                <wp:effectExtent l="0" t="0" r="22860" b="1778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963" cy="3825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AB0BC" w14:textId="77777777" w:rsidR="00E2479A" w:rsidRDefault="00E2479A" w:rsidP="00E2479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F787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-34.35pt;margin-top:377.35pt;width:76.2pt;height:30.1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" fillcolor="white [3201]" strokecolor="black [3200]" strokeweight="1pt">
                <v:textbox>
                  <w:txbxContent>
                    <w:p w14:paraId="3C5AB0BC" w14:textId="77777777" w:rsidR="00E2479A" w:rsidRDefault="00E2479A" w:rsidP="00E2479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7584" behindDoc="0" locked="0" layoutInCell="1" allowOverlap="1" wp14:anchorId="1BD10B58" wp14:editId="3DACE238">
                <wp:simplePos x="0" y="0"/>
                <wp:positionH relativeFrom="column">
                  <wp:posOffset>-478155</wp:posOffset>
                </wp:positionH>
                <wp:positionV relativeFrom="paragraph">
                  <wp:posOffset>381000</wp:posOffset>
                </wp:positionV>
                <wp:extent cx="761365" cy="317500"/>
                <wp:effectExtent l="0" t="0" r="19685" b="254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317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DCCB1" w14:textId="77777777" w:rsidR="00E922A4" w:rsidRPr="00E2479A" w:rsidRDefault="00E2479A" w:rsidP="00E922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10B58" id="AutoShape 2" o:spid="_x0000_s1027" type="#_x0000_t116" style="position:absolute;margin-left:-37.65pt;margin-top:30pt;width:59.95pt;height:25pt;z-index:2512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">
                <v:textbox>
                  <w:txbxContent>
                    <w:p w14:paraId="51CDCCB1" w14:textId="77777777" w:rsidR="00E922A4" w:rsidRPr="00E2479A" w:rsidRDefault="00E2479A" w:rsidP="00E922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Main()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TAX_RATE = .0064</w:t>
      </w:r>
    </w:p>
    <w:p w14:paraId="0AC3CEF8" w14:textId="77777777" w:rsidR="00E922A4" w:rsidRPr="00E922A4" w:rsidRDefault="00E922A4" w:rsidP="00E922A4"/>
    <w:p w14:paraId="14E7A975" w14:textId="77777777" w:rsidR="00E922A4" w:rsidRPr="00E922A4" w:rsidRDefault="00E922A4" w:rsidP="00E922A4"/>
    <w:p w14:paraId="165CAB2C" w14:textId="5C703547" w:rsidR="00E922A4" w:rsidRPr="00E922A4" w:rsidRDefault="008531B1" w:rsidP="00E922A4">
      <w:r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57B8DA94" wp14:editId="0CC75AE4">
                <wp:simplePos x="0" y="0"/>
                <wp:positionH relativeFrom="column">
                  <wp:posOffset>-123825</wp:posOffset>
                </wp:positionH>
                <wp:positionV relativeFrom="paragraph">
                  <wp:posOffset>198755</wp:posOffset>
                </wp:positionV>
                <wp:extent cx="19050" cy="190500"/>
                <wp:effectExtent l="571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CEC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-9.75pt;margin-top:15.65pt;width:1.5pt;height:15pt;flip:x;z-index:25208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7C1F7D44" w14:textId="77777777" w:rsidR="00E922A4" w:rsidRPr="00E922A4" w:rsidRDefault="00E2479A" w:rsidP="00E922A4">
      <w:r>
        <w:rPr>
          <w:noProof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2C6F617A" wp14:editId="47FB44B6">
                <wp:simplePos x="0" y="0"/>
                <wp:positionH relativeFrom="column">
                  <wp:posOffset>-562414</wp:posOffset>
                </wp:positionH>
                <wp:positionV relativeFrom="paragraph">
                  <wp:posOffset>195883</wp:posOffset>
                </wp:positionV>
                <wp:extent cx="1446205" cy="416560"/>
                <wp:effectExtent l="0" t="0" r="2095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20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77478" w14:textId="77777777" w:rsid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propVal</w:t>
                            </w:r>
                            <w:proofErr w:type="spellEnd"/>
                          </w:p>
                          <w:p w14:paraId="294BEE1F" w14:textId="77777777" w:rsid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assessmentVal</w:t>
                            </w:r>
                            <w:proofErr w:type="spellEnd"/>
                          </w:p>
                          <w:p w14:paraId="60FADC86" w14:textId="77777777" w:rsidR="00E2479A" w:rsidRP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taxAmt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F617A" id="Rectangle 2" o:spid="_x0000_s1028" style="position:absolute;margin-left:-44.3pt;margin-top:15.4pt;width:113.85pt;height:32.8pt;z-index:25134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" fillcolor="white [3201]" strokecolor="black [3200]" strokeweight="1pt">
                <v:textbox>
                  <w:txbxContent>
                    <w:p w14:paraId="2D477478" w14:textId="77777777" w:rsid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propVal</w:t>
                      </w:r>
                      <w:proofErr w:type="spellEnd"/>
                    </w:p>
                    <w:p w14:paraId="294BEE1F" w14:textId="77777777" w:rsid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assessmentVal</w:t>
                      </w:r>
                      <w:proofErr w:type="spellEnd"/>
                    </w:p>
                    <w:p w14:paraId="60FADC86" w14:textId="77777777" w:rsidR="00E2479A" w:rsidRP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taxAmt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158214" w14:textId="77777777" w:rsidR="00E922A4" w:rsidRPr="00E922A4" w:rsidRDefault="00E922A4" w:rsidP="00E922A4"/>
    <w:p w14:paraId="572C1427" w14:textId="77777777" w:rsidR="00E922A4" w:rsidRPr="00E922A4" w:rsidRDefault="00E2479A" w:rsidP="00E922A4"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A552010" wp14:editId="2EBBF7DB">
                <wp:simplePos x="0" y="0"/>
                <wp:positionH relativeFrom="column">
                  <wp:posOffset>3787682</wp:posOffset>
                </wp:positionH>
                <wp:positionV relativeFrom="paragraph">
                  <wp:posOffset>23229</wp:posOffset>
                </wp:positionV>
                <wp:extent cx="1541854" cy="715451"/>
                <wp:effectExtent l="0" t="0" r="20320" b="2794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854" cy="715451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4553E" w14:textId="77777777" w:rsid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assessVal</w:t>
                            </w:r>
                            <w:proofErr w:type="spellEnd"/>
                            <w:proofErr w:type="gramEnd"/>
                          </w:p>
                          <w:p w14:paraId="4EF6E704" w14:textId="77777777" w:rsid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(Real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propVal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 Real Ref assessment)</w:t>
                            </w:r>
                          </w:p>
                          <w:p w14:paraId="710966D5" w14:textId="77777777" w:rsidR="00E2479A" w:rsidRP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52010" id="_x0000_s1029" type="#_x0000_t116" style="position:absolute;margin-left:298.25pt;margin-top:1.85pt;width:121.4pt;height:56.3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">
                <v:textbox>
                  <w:txbxContent>
                    <w:p w14:paraId="0974553E" w14:textId="77777777" w:rsid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assessVal</w:t>
                      </w:r>
                      <w:proofErr w:type="spellEnd"/>
                      <w:proofErr w:type="gramEnd"/>
                    </w:p>
                    <w:p w14:paraId="4EF6E704" w14:textId="77777777" w:rsid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(Real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propVal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Real Ref assessment)</w:t>
                      </w:r>
                    </w:p>
                    <w:p w14:paraId="710966D5" w14:textId="77777777" w:rsidR="00E2479A" w:rsidRP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16DE51D5" wp14:editId="69F607A8">
                <wp:simplePos x="0" y="0"/>
                <wp:positionH relativeFrom="column">
                  <wp:posOffset>1270213</wp:posOffset>
                </wp:positionH>
                <wp:positionV relativeFrom="paragraph">
                  <wp:posOffset>4100</wp:posOffset>
                </wp:positionV>
                <wp:extent cx="1388816" cy="501198"/>
                <wp:effectExtent l="0" t="0" r="20955" b="13335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8816" cy="501198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B386B" w14:textId="77777777" w:rsid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getVal</w:t>
                            </w:r>
                            <w:proofErr w:type="spellEnd"/>
                            <w:proofErr w:type="gramEnd"/>
                          </w:p>
                          <w:p w14:paraId="4D9036F7" w14:textId="77777777" w:rsidR="00E2479A" w:rsidRP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(Real Ref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propVal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E51D5" id="_x0000_s1030" type="#_x0000_t116" style="position:absolute;margin-left:100pt;margin-top:.3pt;width:109.35pt;height:39.45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">
                <v:textbox>
                  <w:txbxContent>
                    <w:p w14:paraId="335B386B" w14:textId="77777777" w:rsid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getVal</w:t>
                      </w:r>
                      <w:proofErr w:type="spellEnd"/>
                      <w:proofErr w:type="gramEnd"/>
                    </w:p>
                    <w:p w14:paraId="4D9036F7" w14:textId="77777777" w:rsidR="00E2479A" w:rsidRP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(Real Ref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propVal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10E02AB" w14:textId="4F273FAE" w:rsidR="00E922A4" w:rsidRPr="00E922A4" w:rsidRDefault="008531B1" w:rsidP="00E922A4">
      <w:r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2FC2C32A" wp14:editId="36A12922">
                <wp:simplePos x="0" y="0"/>
                <wp:positionH relativeFrom="column">
                  <wp:posOffset>-38100</wp:posOffset>
                </wp:positionH>
                <wp:positionV relativeFrom="paragraph">
                  <wp:posOffset>126365</wp:posOffset>
                </wp:positionV>
                <wp:extent cx="9525" cy="205740"/>
                <wp:effectExtent l="76200" t="0" r="6667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257FB" id="Straight Arrow Connector 26" o:spid="_x0000_s1026" type="#_x0000_t32" style="position:absolute;margin-left:-3pt;margin-top:9.95pt;width:.75pt;height:16.2pt;flip:x;z-index:25208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2189468B" w14:textId="6238C9BB" w:rsidR="00E922A4" w:rsidRPr="00E922A4" w:rsidRDefault="008531B1" w:rsidP="00E922A4">
      <w:r>
        <w:rPr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379FFA81" wp14:editId="65063B39">
                <wp:simplePos x="0" y="0"/>
                <wp:positionH relativeFrom="column">
                  <wp:posOffset>1876425</wp:posOffset>
                </wp:positionH>
                <wp:positionV relativeFrom="paragraph">
                  <wp:posOffset>174625</wp:posOffset>
                </wp:positionV>
                <wp:extent cx="9525" cy="200025"/>
                <wp:effectExtent l="762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3578" id="Straight Arrow Connector 32" o:spid="_x0000_s1026" type="#_x0000_t32" style="position:absolute;margin-left:147.75pt;margin-top:13.75pt;width:.75pt;height:15.75pt;flip:x;z-index:2520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5CD0E823" wp14:editId="55666C77">
                <wp:simplePos x="0" y="0"/>
                <wp:positionH relativeFrom="column">
                  <wp:posOffset>-547111</wp:posOffset>
                </wp:positionH>
                <wp:positionV relativeFrom="paragraph">
                  <wp:posOffset>137521</wp:posOffset>
                </wp:positionV>
                <wp:extent cx="1078693" cy="405130"/>
                <wp:effectExtent l="0" t="0" r="26670" b="1397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693" cy="4051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18426" w14:textId="77777777" w:rsidR="00E2479A" w:rsidRP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E2479A">
                              <w:rPr>
                                <w:sz w:val="14"/>
                                <w:szCs w:val="14"/>
                              </w:rPr>
                              <w:t>getVal</w:t>
                            </w:r>
                            <w:proofErr w:type="spellEnd"/>
                            <w:r w:rsidRPr="00E2479A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479A">
                              <w:rPr>
                                <w:sz w:val="14"/>
                                <w:szCs w:val="14"/>
                              </w:rPr>
                              <w:t>propVal</w:t>
                            </w:r>
                            <w:proofErr w:type="spellEnd"/>
                            <w:r w:rsidRPr="00E2479A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D0E82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31" type="#_x0000_t112" style="position:absolute;margin-left:-43.1pt;margin-top:10.85pt;width:84.95pt;height:31.9pt;z-index:25144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" fillcolor="white [3201]" strokecolor="black [3200]" strokeweight="1pt">
                <v:textbox>
                  <w:txbxContent>
                    <w:p w14:paraId="58018426" w14:textId="77777777" w:rsidR="00E2479A" w:rsidRP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E2479A">
                        <w:rPr>
                          <w:sz w:val="14"/>
                          <w:szCs w:val="14"/>
                        </w:rPr>
                        <w:t>getVal</w:t>
                      </w:r>
                      <w:proofErr w:type="spellEnd"/>
                      <w:r w:rsidRPr="00E2479A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E2479A">
                        <w:rPr>
                          <w:sz w:val="14"/>
                          <w:szCs w:val="14"/>
                        </w:rPr>
                        <w:t>propVal</w:t>
                      </w:r>
                      <w:proofErr w:type="spellEnd"/>
                      <w:r w:rsidRPr="00E2479A"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A6415F8" w14:textId="77777777" w:rsidR="00E922A4" w:rsidRPr="00E922A4" w:rsidRDefault="00E922A4" w:rsidP="00E922A4"/>
    <w:p w14:paraId="5CAB8BE8" w14:textId="7F007B3B" w:rsidR="00E922A4" w:rsidRPr="00E922A4" w:rsidRDefault="008531B1" w:rsidP="00E922A4">
      <w:r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50848403" wp14:editId="1E5F2889">
                <wp:simplePos x="0" y="0"/>
                <wp:positionH relativeFrom="column">
                  <wp:posOffset>4619625</wp:posOffset>
                </wp:positionH>
                <wp:positionV relativeFrom="paragraph">
                  <wp:posOffset>53340</wp:posOffset>
                </wp:positionV>
                <wp:extent cx="9525" cy="189865"/>
                <wp:effectExtent l="76200" t="0" r="66675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ABF74" id="Straight Arrow Connector 35" o:spid="_x0000_s1026" type="#_x0000_t32" style="position:absolute;margin-left:363.75pt;margin-top:4.2pt;width:.75pt;height:14.95pt;flip:x;z-index:25209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18C82AEA" wp14:editId="55970B9D">
                <wp:simplePos x="0" y="0"/>
                <wp:positionH relativeFrom="column">
                  <wp:posOffset>9524</wp:posOffset>
                </wp:positionH>
                <wp:positionV relativeFrom="paragraph">
                  <wp:posOffset>167005</wp:posOffset>
                </wp:positionV>
                <wp:extent cx="45719" cy="304800"/>
                <wp:effectExtent l="38100" t="0" r="6921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0436" id="Straight Arrow Connector 27" o:spid="_x0000_s1026" type="#_x0000_t32" style="position:absolute;margin-left:.75pt;margin-top:13.15pt;width:3.6pt;height:24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555C04B2" wp14:editId="35522FD7">
                <wp:simplePos x="0" y="0"/>
                <wp:positionH relativeFrom="column">
                  <wp:posOffset>1052134</wp:posOffset>
                </wp:positionH>
                <wp:positionV relativeFrom="paragraph">
                  <wp:posOffset>3127</wp:posOffset>
                </wp:positionV>
                <wp:extent cx="1530376" cy="635106"/>
                <wp:effectExtent l="19050" t="0" r="31750" b="1270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76" cy="635106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B3021" w14:textId="1733C5AD" w:rsidR="005609CB" w:rsidRPr="008531B1" w:rsidRDefault="008531B1" w:rsidP="005609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“Enter your property’s full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C04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32" type="#_x0000_t111" style="position:absolute;margin-left:82.85pt;margin-top:.25pt;width:120.5pt;height:50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" fillcolor="white [3201]" strokecolor="black [3200]" strokeweight="1pt">
                <v:textbox>
                  <w:txbxContent>
                    <w:p w14:paraId="305B3021" w14:textId="1733C5AD" w:rsidR="005609CB" w:rsidRPr="008531B1" w:rsidRDefault="008531B1" w:rsidP="005609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“Enter your property’s full value:”</w:t>
                      </w:r>
                    </w:p>
                  </w:txbxContent>
                </v:textbox>
              </v:shape>
            </w:pict>
          </mc:Fallback>
        </mc:AlternateContent>
      </w:r>
    </w:p>
    <w:p w14:paraId="3C2321B1" w14:textId="5B67BC0B" w:rsidR="00E922A4" w:rsidRPr="00E922A4" w:rsidRDefault="00E2479A" w:rsidP="00E922A4">
      <w:r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47E3357" wp14:editId="5C8F9B26">
                <wp:simplePos x="0" y="0"/>
                <wp:positionH relativeFrom="column">
                  <wp:posOffset>3959848</wp:posOffset>
                </wp:positionH>
                <wp:positionV relativeFrom="paragraph">
                  <wp:posOffset>58677</wp:posOffset>
                </wp:positionV>
                <wp:extent cx="1296995" cy="696321"/>
                <wp:effectExtent l="0" t="0" r="1778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95" cy="6963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D71F" w14:textId="65B2B6F2" w:rsidR="008531B1" w:rsidRPr="008531B1" w:rsidRDefault="008531B1" w:rsidP="00853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Set assessment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propVal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* ASSESSMENT_RATE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E3357" id="Rectangle 18" o:spid="_x0000_s1033" style="position:absolute;margin-left:311.8pt;margin-top:4.6pt;width:102.15pt;height:54.8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" fillcolor="white [3201]" strokecolor="black [3200]" strokeweight="1pt">
                <v:textbox>
                  <w:txbxContent>
                    <w:p w14:paraId="45FED71F" w14:textId="65B2B6F2" w:rsidR="008531B1" w:rsidRPr="008531B1" w:rsidRDefault="008531B1" w:rsidP="008531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Set assessment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propVal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* ASSESSMENT_RATE</w:t>
                      </w:r>
                    </w:p>
                  </w:txbxContent>
                </v:textbox>
              </v:rect>
            </w:pict>
          </mc:Fallback>
        </mc:AlternateContent>
      </w:r>
    </w:p>
    <w:p w14:paraId="2AD0580C" w14:textId="77777777" w:rsidR="00E922A4" w:rsidRDefault="00E2479A" w:rsidP="00E922A4"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42AF3DAA" wp14:editId="57DD6B23">
                <wp:simplePos x="0" y="0"/>
                <wp:positionH relativeFrom="margin">
                  <wp:posOffset>-554762</wp:posOffset>
                </wp:positionH>
                <wp:positionV relativeFrom="paragraph">
                  <wp:posOffset>125071</wp:posOffset>
                </wp:positionV>
                <wp:extent cx="1159261" cy="408908"/>
                <wp:effectExtent l="0" t="0" r="22225" b="10795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61" cy="408908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FEDE4" w14:textId="77777777" w:rsidR="00E2479A" w:rsidRP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assessVal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propVal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assessmentVal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F3DAA" id="Flowchart: Predefined Process 4" o:spid="_x0000_s1033" type="#_x0000_t112" style="position:absolute;margin-left:-43.7pt;margin-top:9.85pt;width:91.3pt;height:32.2pt;z-index:25153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" fillcolor="white [3201]" strokecolor="black [3200]" strokeweight="1pt">
                <v:textbox>
                  <w:txbxContent>
                    <w:p w14:paraId="67FFEDE4" w14:textId="77777777" w:rsidR="00E2479A" w:rsidRP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assessVal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4"/>
                          <w:szCs w:val="14"/>
                        </w:rPr>
                        <w:t>propVal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assessmentVal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E888C" w14:textId="6414818E" w:rsidR="00E922A4" w:rsidRPr="00E922A4" w:rsidRDefault="001246CB" w:rsidP="00E922A4">
      <w:pPr>
        <w:jc w:val="right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01BAFD9B" wp14:editId="75BCF223">
                <wp:simplePos x="0" y="0"/>
                <wp:positionH relativeFrom="column">
                  <wp:posOffset>5210175</wp:posOffset>
                </wp:positionH>
                <wp:positionV relativeFrom="paragraph">
                  <wp:posOffset>4074795</wp:posOffset>
                </wp:positionV>
                <wp:extent cx="0" cy="32385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DFEB0" id="Straight Arrow Connector 42" o:spid="_x0000_s1026" type="#_x0000_t32" style="position:absolute;margin-left:410.25pt;margin-top:320.85pt;width:0;height:25.5pt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0H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65599607" wp14:editId="0576A0C1">
                <wp:simplePos x="0" y="0"/>
                <wp:positionH relativeFrom="column">
                  <wp:posOffset>5276850</wp:posOffset>
                </wp:positionH>
                <wp:positionV relativeFrom="paragraph">
                  <wp:posOffset>3086100</wp:posOffset>
                </wp:positionV>
                <wp:extent cx="0" cy="302895"/>
                <wp:effectExtent l="76200" t="0" r="57150" b="590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8EC0C" id="Straight Arrow Connector 41" o:spid="_x0000_s1026" type="#_x0000_t32" style="position:absolute;margin-left:415.5pt;margin-top:243pt;width:0;height:23.85pt;z-index:25210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17241A1A" wp14:editId="7BF8940E">
                <wp:simplePos x="0" y="0"/>
                <wp:positionH relativeFrom="column">
                  <wp:posOffset>3352800</wp:posOffset>
                </wp:positionH>
                <wp:positionV relativeFrom="paragraph">
                  <wp:posOffset>3912870</wp:posOffset>
                </wp:positionV>
                <wp:extent cx="0" cy="4381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B8233" id="Straight Arrow Connector 40" o:spid="_x0000_s1026" type="#_x0000_t32" style="position:absolute;margin-left:264pt;margin-top:308.1pt;width:0;height:34.5pt;z-index:25209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29367DE9" wp14:editId="5F8AA678">
                <wp:simplePos x="0" y="0"/>
                <wp:positionH relativeFrom="column">
                  <wp:posOffset>3371850</wp:posOffset>
                </wp:positionH>
                <wp:positionV relativeFrom="paragraph">
                  <wp:posOffset>3103245</wp:posOffset>
                </wp:positionV>
                <wp:extent cx="9525" cy="24765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465B5" id="Straight Arrow Connector 39" o:spid="_x0000_s1026" type="#_x0000_t32" style="position:absolute;margin-left:265.5pt;margin-top:244.35pt;width:.75pt;height:19.5pt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0B8FCF86" wp14:editId="5F78EC7E">
                <wp:simplePos x="0" y="0"/>
                <wp:positionH relativeFrom="column">
                  <wp:posOffset>1485900</wp:posOffset>
                </wp:positionH>
                <wp:positionV relativeFrom="paragraph">
                  <wp:posOffset>4265295</wp:posOffset>
                </wp:positionV>
                <wp:extent cx="28575" cy="2190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25958" id="Straight Arrow Connector 38" o:spid="_x0000_s1026" type="#_x0000_t32" style="position:absolute;margin-left:117pt;margin-top:335.85pt;width:2.25pt;height:17.25pt;flip:x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1F97B4CF" wp14:editId="3A8B3A82">
                <wp:simplePos x="0" y="0"/>
                <wp:positionH relativeFrom="column">
                  <wp:posOffset>1571625</wp:posOffset>
                </wp:positionH>
                <wp:positionV relativeFrom="paragraph">
                  <wp:posOffset>3086100</wp:posOffset>
                </wp:positionV>
                <wp:extent cx="28575" cy="283845"/>
                <wp:effectExtent l="38100" t="0" r="66675" b="590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A35D7" id="Straight Arrow Connector 37" o:spid="_x0000_s1026" type="#_x0000_t32" style="position:absolute;margin-left:123.75pt;margin-top:243pt;width:2.25pt;height:22.35pt;flip:x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7CCEABC8" wp14:editId="5B0B5968">
                <wp:simplePos x="0" y="0"/>
                <wp:positionH relativeFrom="margin">
                  <wp:align>right</wp:align>
                </wp:positionH>
                <wp:positionV relativeFrom="paragraph">
                  <wp:posOffset>3408045</wp:posOffset>
                </wp:positionV>
                <wp:extent cx="1504950" cy="647700"/>
                <wp:effectExtent l="19050" t="0" r="38100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477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F2F10" w14:textId="179B508C" w:rsidR="008531B1" w:rsidRPr="008531B1" w:rsidRDefault="008531B1" w:rsidP="00853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“The tax on your property amounts to $”,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ABC8" id="Flowchart: Data 24" o:spid="_x0000_s1035" type="#_x0000_t111" style="position:absolute;left:0;text-align:left;margin-left:67.3pt;margin-top:268.35pt;width:118.5pt;height:51pt;z-index:25208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" fillcolor="white [3201]" strokecolor="black [3200]" strokeweight="1pt">
                <v:textbox>
                  <w:txbxContent>
                    <w:p w14:paraId="4B1F2F10" w14:textId="179B508C" w:rsidR="008531B1" w:rsidRPr="008531B1" w:rsidRDefault="008531B1" w:rsidP="008531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“The tax on your property amounts to $”, tax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8DDC81A" wp14:editId="0BED77C7">
                <wp:simplePos x="0" y="0"/>
                <wp:positionH relativeFrom="column">
                  <wp:posOffset>4594225</wp:posOffset>
                </wp:positionH>
                <wp:positionV relativeFrom="paragraph">
                  <wp:posOffset>4384675</wp:posOffset>
                </wp:positionV>
                <wp:extent cx="1071266" cy="570065"/>
                <wp:effectExtent l="0" t="0" r="14605" b="2095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66" cy="57006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130EA" w14:textId="77777777" w:rsidR="00E2479A" w:rsidRDefault="00E2479A" w:rsidP="00E2479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DC8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36" type="#_x0000_t116" style="position:absolute;left:0;text-align:left;margin-left:361.75pt;margin-top:345.25pt;width:84.35pt;height:44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">
                <v:textbox>
                  <w:txbxContent>
                    <w:p w14:paraId="27D130EA" w14:textId="77777777" w:rsidR="00E2479A" w:rsidRDefault="00E2479A" w:rsidP="00E2479A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39998363" wp14:editId="77E984EA">
                <wp:simplePos x="0" y="0"/>
                <wp:positionH relativeFrom="margin">
                  <wp:posOffset>2729230</wp:posOffset>
                </wp:positionH>
                <wp:positionV relativeFrom="paragraph">
                  <wp:posOffset>4383405</wp:posOffset>
                </wp:positionV>
                <wp:extent cx="1075092" cy="443809"/>
                <wp:effectExtent l="0" t="0" r="10795" b="13970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092" cy="443809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168B" w14:textId="77777777" w:rsidR="00E2479A" w:rsidRDefault="00E2479A" w:rsidP="00E2479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98363" id="_x0000_s1037" type="#_x0000_t116" style="position:absolute;left:0;text-align:left;margin-left:214.9pt;margin-top:345.15pt;width:84.65pt;height:34.95pt;z-index:25205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">
                <v:textbox>
                  <w:txbxContent>
                    <w:p w14:paraId="4898168B" w14:textId="77777777" w:rsidR="00E2479A" w:rsidRDefault="00E2479A" w:rsidP="00E2479A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930CB3B" wp14:editId="798CF961">
                <wp:simplePos x="0" y="0"/>
                <wp:positionH relativeFrom="margin">
                  <wp:posOffset>2580640</wp:posOffset>
                </wp:positionH>
                <wp:positionV relativeFrom="paragraph">
                  <wp:posOffset>3339465</wp:posOffset>
                </wp:positionV>
                <wp:extent cx="1308472" cy="547109"/>
                <wp:effectExtent l="0" t="0" r="2540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472" cy="5471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25718" w14:textId="29DC94B7" w:rsidR="008531B1" w:rsidRPr="008531B1" w:rsidRDefault="008531B1" w:rsidP="00853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tax = assessment * TAX_RATE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CB3B" id="Rectangle 22" o:spid="_x0000_s1038" style="position:absolute;left:0;text-align:left;margin-left:203.2pt;margin-top:262.95pt;width:103.05pt;height:43.1pt;z-index:25203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" fillcolor="white [3201]" strokecolor="black [3200]" strokeweight="1pt">
                <v:textbox>
                  <w:txbxContent>
                    <w:p w14:paraId="7DD25718" w14:textId="29DC94B7" w:rsidR="008531B1" w:rsidRPr="008531B1" w:rsidRDefault="008531B1" w:rsidP="008531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tax = assessment * TAX_RATE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2353D831" wp14:editId="088D24E9">
                <wp:simplePos x="0" y="0"/>
                <wp:positionH relativeFrom="column">
                  <wp:posOffset>723900</wp:posOffset>
                </wp:positionH>
                <wp:positionV relativeFrom="paragraph">
                  <wp:posOffset>3388995</wp:posOffset>
                </wp:positionV>
                <wp:extent cx="1447800" cy="85725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F2FF2" w14:textId="43E194EF" w:rsidR="008531B1" w:rsidRPr="008531B1" w:rsidRDefault="008531B1" w:rsidP="00853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“Your property’s assessment value is $”,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D831" id="Flowchart: Data 21" o:spid="_x0000_s1039" type="#_x0000_t111" style="position:absolute;left:0;text-align:left;margin-left:57pt;margin-top:266.85pt;width:114pt;height:67.5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" fillcolor="white [3201]" strokecolor="black [3200]" strokeweight="1pt">
                <v:textbox>
                  <w:txbxContent>
                    <w:p w14:paraId="5C7F2FF2" w14:textId="43E194EF" w:rsidR="008531B1" w:rsidRPr="008531B1" w:rsidRDefault="008531B1" w:rsidP="008531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“Your property’s assessment value is $”, assessment</w:t>
                      </w:r>
                    </w:p>
                  </w:txbxContent>
                </v:textbox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CC0BB04" wp14:editId="33365AF3">
                <wp:simplePos x="0" y="0"/>
                <wp:positionH relativeFrom="column">
                  <wp:posOffset>952500</wp:posOffset>
                </wp:positionH>
                <wp:positionV relativeFrom="paragraph">
                  <wp:posOffset>4478020</wp:posOffset>
                </wp:positionV>
                <wp:extent cx="883793" cy="470591"/>
                <wp:effectExtent l="0" t="0" r="12065" b="2476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793" cy="470591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A5C6A" w14:textId="77777777" w:rsidR="00E2479A" w:rsidRDefault="00E2479A" w:rsidP="00E2479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0BB04" id="_x0000_s1040" type="#_x0000_t116" style="position:absolute;left:0;text-align:left;margin-left:75pt;margin-top:352.6pt;width:69.6pt;height:37.0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">
                <v:textbox>
                  <w:txbxContent>
                    <w:p w14:paraId="2DFA5C6A" w14:textId="77777777" w:rsidR="00E2479A" w:rsidRDefault="00E2479A" w:rsidP="00E2479A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070331AD" wp14:editId="3695C759">
                <wp:simplePos x="0" y="0"/>
                <wp:positionH relativeFrom="column">
                  <wp:posOffset>4695825</wp:posOffset>
                </wp:positionH>
                <wp:positionV relativeFrom="paragraph">
                  <wp:posOffset>436245</wp:posOffset>
                </wp:positionV>
                <wp:extent cx="0" cy="37147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70CA2" id="Straight Arrow Connector 36" o:spid="_x0000_s1026" type="#_x0000_t32" style="position:absolute;margin-left:369.75pt;margin-top:34.35pt;width:0;height:29.25pt;z-index:2520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1F2C62CA" wp14:editId="1D82C8E9">
                <wp:simplePos x="0" y="0"/>
                <wp:positionH relativeFrom="column">
                  <wp:posOffset>1562100</wp:posOffset>
                </wp:positionH>
                <wp:positionV relativeFrom="paragraph">
                  <wp:posOffset>1045845</wp:posOffset>
                </wp:positionV>
                <wp:extent cx="9525" cy="142875"/>
                <wp:effectExtent l="762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C665" id="Straight Arrow Connector 34" o:spid="_x0000_s1026" type="#_x0000_t32" style="position:absolute;margin-left:123pt;margin-top:82.35pt;width:.75pt;height:11.25pt;z-index:2520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6268EF59" wp14:editId="38A3EF1E">
                <wp:simplePos x="0" y="0"/>
                <wp:positionH relativeFrom="column">
                  <wp:posOffset>1724025</wp:posOffset>
                </wp:positionH>
                <wp:positionV relativeFrom="paragraph">
                  <wp:posOffset>150495</wp:posOffset>
                </wp:positionV>
                <wp:extent cx="19050" cy="3048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C10C" id="Straight Arrow Connector 33" o:spid="_x0000_s1026" type="#_x0000_t32" style="position:absolute;margin-left:135.75pt;margin-top:11.85pt;width:1.5pt;height:24pt;flip:x;z-index:25209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5FDC5FEA" wp14:editId="13C58E0B">
                <wp:simplePos x="0" y="0"/>
                <wp:positionH relativeFrom="column">
                  <wp:posOffset>9525</wp:posOffset>
                </wp:positionH>
                <wp:positionV relativeFrom="paragraph">
                  <wp:posOffset>2284095</wp:posOffset>
                </wp:positionV>
                <wp:extent cx="9525" cy="276225"/>
                <wp:effectExtent l="762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2A5E6" id="Straight Arrow Connector 31" o:spid="_x0000_s1026" type="#_x0000_t32" style="position:absolute;margin-left:.75pt;margin-top:179.85pt;width:.75pt;height:21.75pt;flip:x;z-index:2520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56A1356F" wp14:editId="1C4E6580">
                <wp:simplePos x="0" y="0"/>
                <wp:positionH relativeFrom="column">
                  <wp:posOffset>-9525</wp:posOffset>
                </wp:positionH>
                <wp:positionV relativeFrom="paragraph">
                  <wp:posOffset>1674495</wp:posOffset>
                </wp:positionV>
                <wp:extent cx="9525" cy="1809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F791" id="Straight Arrow Connector 30" o:spid="_x0000_s1026" type="#_x0000_t32" style="position:absolute;margin-left:-.75pt;margin-top:131.85pt;width:.75pt;height:14.25pt;flip:x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35D5F129" wp14:editId="3BF616A5">
                <wp:simplePos x="0" y="0"/>
                <wp:positionH relativeFrom="column">
                  <wp:posOffset>19050</wp:posOffset>
                </wp:positionH>
                <wp:positionV relativeFrom="paragraph">
                  <wp:posOffset>1034415</wp:posOffset>
                </wp:positionV>
                <wp:extent cx="9525" cy="249555"/>
                <wp:effectExtent l="38100" t="0" r="66675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71559" id="Straight Arrow Connector 29" o:spid="_x0000_s1026" type="#_x0000_t32" style="position:absolute;margin-left:1.5pt;margin-top:81.45pt;width:.75pt;height:19.65pt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531B1"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0B976CB4" wp14:editId="73C74D27">
                <wp:simplePos x="0" y="0"/>
                <wp:positionH relativeFrom="column">
                  <wp:posOffset>0</wp:posOffset>
                </wp:positionH>
                <wp:positionV relativeFrom="paragraph">
                  <wp:posOffset>369570</wp:posOffset>
                </wp:positionV>
                <wp:extent cx="28575" cy="2952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52A1" id="Straight Arrow Connector 28" o:spid="_x0000_s1026" type="#_x0000_t32" style="position:absolute;margin-left:0;margin-top:29.1pt;width:2.25pt;height:23.25pt;flip:x;z-index:2520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0F0031A" wp14:editId="1F00A803">
                <wp:simplePos x="0" y="0"/>
                <wp:positionH relativeFrom="margin">
                  <wp:posOffset>2532773</wp:posOffset>
                </wp:positionH>
                <wp:positionV relativeFrom="paragraph">
                  <wp:posOffset>2433467</wp:posOffset>
                </wp:positionV>
                <wp:extent cx="1595120" cy="650020"/>
                <wp:effectExtent l="0" t="0" r="24130" b="1714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120" cy="6500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7B4E" w14:textId="77777777" w:rsidR="00E2479A" w:rsidRPr="00E2479A" w:rsidRDefault="00E2479A" w:rsidP="00E24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E2479A">
                              <w:rPr>
                                <w:sz w:val="16"/>
                                <w:szCs w:val="16"/>
                              </w:rPr>
                              <w:t>taxVal</w:t>
                            </w:r>
                            <w:proofErr w:type="spellEnd"/>
                            <w:r w:rsidRPr="00E2479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2479A">
                              <w:rPr>
                                <w:sz w:val="16"/>
                                <w:szCs w:val="16"/>
                              </w:rPr>
                              <w:t>Real assessment, Real Ref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tax)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0031A" id="_x0000_s1041" type="#_x0000_t116" style="position:absolute;left:0;text-align:left;margin-left:199.45pt;margin-top:191.6pt;width:125.6pt;height:51.2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">
                <v:textbox>
                  <w:txbxContent>
                    <w:p w14:paraId="70D47B4E" w14:textId="77777777" w:rsidR="00E2479A" w:rsidRPr="00E2479A" w:rsidRDefault="00E2479A" w:rsidP="00E24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2479A">
                        <w:rPr>
                          <w:sz w:val="16"/>
                          <w:szCs w:val="16"/>
                        </w:rPr>
                        <w:t>taxVal</w:t>
                      </w:r>
                      <w:proofErr w:type="spellEnd"/>
                      <w:r w:rsidRPr="00E2479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2479A">
                        <w:rPr>
                          <w:sz w:val="16"/>
                          <w:szCs w:val="16"/>
                        </w:rPr>
                        <w:t>Real assessment, Real Ref</w:t>
                      </w:r>
                      <w:r>
                        <w:rPr>
                          <w:sz w:val="16"/>
                          <w:szCs w:val="16"/>
                        </w:rPr>
                        <w:t xml:space="preserve"> tax)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2F79AD8" wp14:editId="6FFC042B">
                <wp:simplePos x="0" y="0"/>
                <wp:positionH relativeFrom="column">
                  <wp:posOffset>4629388</wp:posOffset>
                </wp:positionH>
                <wp:positionV relativeFrom="paragraph">
                  <wp:posOffset>2490854</wp:posOffset>
                </wp:positionV>
                <wp:extent cx="1224301" cy="592631"/>
                <wp:effectExtent l="0" t="0" r="13970" b="1714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301" cy="592631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06548" w14:textId="77777777" w:rsidR="00E2479A" w:rsidRDefault="00E2479A" w:rsidP="00E247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showTax</w:t>
                            </w:r>
                            <w:proofErr w:type="spellEnd"/>
                            <w:proofErr w:type="gramEnd"/>
                          </w:p>
                          <w:p w14:paraId="3F9A4B2E" w14:textId="77777777" w:rsidR="00E2479A" w:rsidRDefault="00E2479A" w:rsidP="00E2479A">
                            <w:pPr>
                              <w:jc w:val="center"/>
                            </w:pPr>
                            <w:r>
                              <w:t>(Real tax)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79AD8" id="_x0000_s1038" type="#_x0000_t116" style="position:absolute;left:0;text-align:left;margin-left:364.5pt;margin-top:196.15pt;width:96.4pt;height:46.6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">
                <v:textbox>
                  <w:txbxContent>
                    <w:p w14:paraId="54E06548" w14:textId="77777777" w:rsidR="00E2479A" w:rsidRDefault="00E2479A" w:rsidP="00E247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showTax</w:t>
                      </w:r>
                      <w:proofErr w:type="spellEnd"/>
                      <w:proofErr w:type="gramEnd"/>
                    </w:p>
                    <w:p w14:paraId="3F9A4B2E" w14:textId="77777777" w:rsidR="00E2479A" w:rsidRDefault="00E2479A" w:rsidP="00E2479A">
                      <w:pPr>
                        <w:jc w:val="center"/>
                      </w:pPr>
                      <w:r>
                        <w:t>(Real tax)</w:t>
                      </w:r>
                    </w:p>
                  </w:txbxContent>
                </v:textbox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9CEA1FE" wp14:editId="17297BF2">
                <wp:simplePos x="0" y="0"/>
                <wp:positionH relativeFrom="column">
                  <wp:posOffset>872315</wp:posOffset>
                </wp:positionH>
                <wp:positionV relativeFrom="paragraph">
                  <wp:posOffset>2467900</wp:posOffset>
                </wp:positionV>
                <wp:extent cx="1384990" cy="604498"/>
                <wp:effectExtent l="0" t="0" r="24765" b="24765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990" cy="604498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B92F6" w14:textId="77777777" w:rsidR="00E2479A" w:rsidRDefault="00E2479A" w:rsidP="00E247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assessShow</w:t>
                            </w:r>
                            <w:proofErr w:type="spellEnd"/>
                            <w:proofErr w:type="gramEnd"/>
                          </w:p>
                          <w:p w14:paraId="1FE1B033" w14:textId="77777777" w:rsidR="00E2479A" w:rsidRDefault="00E2479A" w:rsidP="00E2479A">
                            <w:pPr>
                              <w:jc w:val="center"/>
                            </w:pPr>
                            <w:r>
                              <w:t>(Real assessment)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EA1FE" id="_x0000_s1039" type="#_x0000_t116" style="position:absolute;left:0;text-align:left;margin-left:68.7pt;margin-top:194.3pt;width:109.05pt;height:47.6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">
                <v:textbox>
                  <w:txbxContent>
                    <w:p w14:paraId="3F1B92F6" w14:textId="77777777" w:rsidR="00E2479A" w:rsidRDefault="00E2479A" w:rsidP="00E247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assessShow</w:t>
                      </w:r>
                      <w:proofErr w:type="spellEnd"/>
                      <w:proofErr w:type="gramEnd"/>
                    </w:p>
                    <w:p w14:paraId="1FE1B033" w14:textId="77777777" w:rsidR="00E2479A" w:rsidRDefault="00E2479A" w:rsidP="00E2479A">
                      <w:pPr>
                        <w:jc w:val="center"/>
                      </w:pPr>
                      <w:r>
                        <w:t>(Real assessment)</w:t>
                      </w:r>
                    </w:p>
                  </w:txbxContent>
                </v:textbox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2D84B141" wp14:editId="5690E93F">
                <wp:simplePos x="0" y="0"/>
                <wp:positionH relativeFrom="column">
                  <wp:posOffset>799622</wp:posOffset>
                </wp:positionH>
                <wp:positionV relativeFrom="paragraph">
                  <wp:posOffset>1186209</wp:posOffset>
                </wp:positionV>
                <wp:extent cx="1239607" cy="497319"/>
                <wp:effectExtent l="0" t="0" r="17780" b="17145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607" cy="497319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D1C4B" w14:textId="77777777" w:rsidR="00E2479A" w:rsidRDefault="00E2479A" w:rsidP="00E2479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4B141" id="_x0000_s1040" type="#_x0000_t116" style="position:absolute;left:0;text-align:left;margin-left:62.95pt;margin-top:93.4pt;width:97.6pt;height:39.1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">
                <v:textbox>
                  <w:txbxContent>
                    <w:p w14:paraId="6D1D1C4B" w14:textId="77777777" w:rsidR="00E2479A" w:rsidRDefault="00E2479A" w:rsidP="00E2479A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050FF8A" wp14:editId="0E6808F5">
                <wp:simplePos x="0" y="0"/>
                <wp:positionH relativeFrom="column">
                  <wp:posOffset>3994283</wp:posOffset>
                </wp:positionH>
                <wp:positionV relativeFrom="paragraph">
                  <wp:posOffset>799789</wp:posOffset>
                </wp:positionV>
                <wp:extent cx="1308472" cy="654236"/>
                <wp:effectExtent l="0" t="0" r="25400" b="1270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472" cy="65423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A5F25" w14:textId="77777777" w:rsidR="00E2479A" w:rsidRDefault="00E2479A" w:rsidP="00E2479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0FF8A" id="_x0000_s1041" type="#_x0000_t116" style="position:absolute;left:0;text-align:left;margin-left:314.5pt;margin-top:63pt;width:103.05pt;height:51.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">
                <v:textbox>
                  <w:txbxContent>
                    <w:p w14:paraId="186A5F25" w14:textId="77777777" w:rsidR="00E2479A" w:rsidRDefault="00E2479A" w:rsidP="00E2479A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482C5ED8" wp14:editId="2177C13C">
                <wp:simplePos x="0" y="0"/>
                <wp:positionH relativeFrom="column">
                  <wp:posOffset>902922</wp:posOffset>
                </wp:positionH>
                <wp:positionV relativeFrom="paragraph">
                  <wp:posOffset>428672</wp:posOffset>
                </wp:positionV>
                <wp:extent cx="1568636" cy="608325"/>
                <wp:effectExtent l="19050" t="0" r="31750" b="2095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636" cy="608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68923" w14:textId="1D8D8ED5" w:rsidR="008531B1" w:rsidRDefault="008531B1" w:rsidP="008531B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propVal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5ED8" id="Flowchart: Data 19" o:spid="_x0000_s1046" type="#_x0000_t111" style="position:absolute;left:0;text-align:left;margin-left:71.1pt;margin-top:33.75pt;width:123.5pt;height:47.9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" fillcolor="white [3201]" strokecolor="black [3200]" strokeweight="1pt">
                <v:textbox>
                  <w:txbxContent>
                    <w:p w14:paraId="1F768923" w14:textId="1D8D8ED5" w:rsidR="008531B1" w:rsidRDefault="008531B1" w:rsidP="008531B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propVal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B2A1A75" wp14:editId="0945B600">
                <wp:simplePos x="0" y="0"/>
                <wp:positionH relativeFrom="margin">
                  <wp:posOffset>-531806</wp:posOffset>
                </wp:positionH>
                <wp:positionV relativeFrom="paragraph">
                  <wp:posOffset>1205338</wp:posOffset>
                </wp:positionV>
                <wp:extent cx="979170" cy="455287"/>
                <wp:effectExtent l="0" t="0" r="11430" b="2159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55287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F7670" w14:textId="77777777" w:rsidR="00E2479A" w:rsidRDefault="00E2479A" w:rsidP="00E2479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taxVal</w:t>
                            </w:r>
                            <w:proofErr w:type="spellEnd"/>
                            <w:proofErr w:type="gramEnd"/>
                          </w:p>
                          <w:p w14:paraId="3DDF767D" w14:textId="77777777" w:rsidR="00E2479A" w:rsidRDefault="00E2479A" w:rsidP="00E2479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assessmentVal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40D15E0B" w14:textId="77777777" w:rsidR="00E2479A" w:rsidRPr="00E2479A" w:rsidRDefault="00E2479A" w:rsidP="00E2479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taxAmt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1A75" id="Flowchart: Predefined Process 6" o:spid="_x0000_s1042" type="#_x0000_t112" style="position:absolute;left:0;text-align:left;margin-left:-41.85pt;margin-top:94.9pt;width:77.1pt;height:35.85pt;z-index:251620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" fillcolor="white [3201]" strokecolor="black [3200]" strokeweight="1pt">
                <v:textbox>
                  <w:txbxContent>
                    <w:p w14:paraId="3E2F7670" w14:textId="77777777" w:rsidR="00E2479A" w:rsidRDefault="00E2479A" w:rsidP="00E2479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taxVal</w:t>
                      </w:r>
                      <w:proofErr w:type="spellEnd"/>
                      <w:proofErr w:type="gramEnd"/>
                    </w:p>
                    <w:p w14:paraId="3DDF767D" w14:textId="77777777" w:rsidR="00E2479A" w:rsidRDefault="00E2479A" w:rsidP="00E2479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assessmentVal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>,</w:t>
                      </w:r>
                    </w:p>
                    <w:p w14:paraId="40D15E0B" w14:textId="77777777" w:rsidR="00E2479A" w:rsidRPr="00E2479A" w:rsidRDefault="00E2479A" w:rsidP="00E2479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taxAmt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F3AF53F" wp14:editId="33DF4176">
                <wp:simplePos x="0" y="0"/>
                <wp:positionH relativeFrom="margin">
                  <wp:posOffset>-543284</wp:posOffset>
                </wp:positionH>
                <wp:positionV relativeFrom="paragraph">
                  <wp:posOffset>589362</wp:posOffset>
                </wp:positionV>
                <wp:extent cx="1063612" cy="405130"/>
                <wp:effectExtent l="0" t="0" r="22860" b="1397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12" cy="405130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5E51F" w14:textId="77777777" w:rsid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assessShow</w:t>
                            </w:r>
                            <w:proofErr w:type="spellEnd"/>
                            <w:proofErr w:type="gramEnd"/>
                          </w:p>
                          <w:p w14:paraId="4B13BFC3" w14:textId="77777777" w:rsidR="00E2479A" w:rsidRP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assessmentVal</w:t>
                            </w:r>
                            <w:proofErr w:type="spellEnd"/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AF53F" id="Flowchart: Predefined Process 5" o:spid="_x0000_s1043" type="#_x0000_t112" style="position:absolute;left:0;text-align:left;margin-left:-42.8pt;margin-top:46.4pt;width:83.75pt;height:31.9pt;z-index:251603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" fillcolor="white [3201]" strokecolor="black [3200]" strokeweight="1pt">
                <v:textbox>
                  <w:txbxContent>
                    <w:p w14:paraId="6765E51F" w14:textId="77777777" w:rsid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assessShow</w:t>
                      </w:r>
                      <w:proofErr w:type="spellEnd"/>
                      <w:proofErr w:type="gramEnd"/>
                    </w:p>
                    <w:p w14:paraId="4B13BFC3" w14:textId="77777777" w:rsidR="00E2479A" w:rsidRP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assessmentVal</w:t>
                      </w:r>
                      <w:proofErr w:type="spellEnd"/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79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DF21F6" wp14:editId="0926A8E5">
                <wp:simplePos x="0" y="0"/>
                <wp:positionH relativeFrom="margin">
                  <wp:posOffset>-535640</wp:posOffset>
                </wp:positionH>
                <wp:positionV relativeFrom="paragraph">
                  <wp:posOffset>1850977</wp:posOffset>
                </wp:positionV>
                <wp:extent cx="979441" cy="405550"/>
                <wp:effectExtent l="0" t="0" r="11430" b="13970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441" cy="405550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73B11" w14:textId="77777777" w:rsid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showTax</w:t>
                            </w:r>
                            <w:proofErr w:type="spellEnd"/>
                            <w:proofErr w:type="gramEnd"/>
                          </w:p>
                          <w:p w14:paraId="14B1D278" w14:textId="77777777" w:rsidR="00E2479A" w:rsidRPr="00E2479A" w:rsidRDefault="00E2479A" w:rsidP="00E247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taxAmt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F21F6" id="Flowchart: Predefined Process 7" o:spid="_x0000_s1044" type="#_x0000_t112" style="position:absolute;left:0;text-align:left;margin-left:-42.2pt;margin-top:145.75pt;width:77.1pt;height:31.95pt;z-index:25163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" fillcolor="white [3201]" strokecolor="black [3200]" strokeweight="1pt">
                <v:textbox>
                  <w:txbxContent>
                    <w:p w14:paraId="31473B11" w14:textId="77777777" w:rsid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showTax</w:t>
                      </w:r>
                      <w:proofErr w:type="spellEnd"/>
                      <w:proofErr w:type="gramEnd"/>
                    </w:p>
                    <w:p w14:paraId="14B1D278" w14:textId="77777777" w:rsidR="00E2479A" w:rsidRPr="00E2479A" w:rsidRDefault="00E2479A" w:rsidP="00E247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taxAmt</w:t>
                      </w:r>
                      <w:proofErr w:type="spellEnd"/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922A4" w:rsidRPr="00E9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A4"/>
    <w:rsid w:val="001246CB"/>
    <w:rsid w:val="005609CB"/>
    <w:rsid w:val="008531B1"/>
    <w:rsid w:val="00BE73F4"/>
    <w:rsid w:val="00E2479A"/>
    <w:rsid w:val="00E90F29"/>
    <w:rsid w:val="00E9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F416"/>
  <w15:chartTrackingRefBased/>
  <w15:docId w15:val="{39E9B3DA-1F0B-4A78-80E3-C3EA64DE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link w:val="Heading7"/>
    <w:uiPriority w:val="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link w:val="Heading8"/>
    <w:uiPriority w:val="9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Pr>
      <w:rFonts w:eastAsia="Times New Roman"/>
      <w:color w:val="5A5A5A"/>
      <w:spacing w:val="15"/>
    </w:rPr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i/>
      <w:iCs/>
      <w:color w:val="5B9BD5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Pr>
      <w:i/>
      <w:iCs/>
      <w:color w:val="5B9BD5"/>
    </w:rPr>
  </w:style>
  <w:style w:type="character" w:styleId="SubtleReference">
    <w:name w:val="Subtle Reference"/>
    <w:uiPriority w:val="31"/>
    <w:qFormat/>
    <w:rPr>
      <w:smallCaps/>
      <w:color w:val="5A5A5A"/>
    </w:rPr>
  </w:style>
  <w:style w:type="character" w:styleId="IntenseReference">
    <w:name w:val="Intense Reference"/>
    <w:uiPriority w:val="32"/>
    <w:qFormat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llowedHyperlink">
    <w:name w:val="FollowedHyperlink"/>
    <w:uiPriority w:val="99"/>
    <w:unhideWhenUsed/>
    <w:rPr>
      <w:color w:val="954F7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Pulkownik</dc:creator>
  <cp:keywords/>
  <dc:description/>
  <cp:lastModifiedBy>William Pulkownik</cp:lastModifiedBy>
  <cp:revision>4</cp:revision>
  <dcterms:created xsi:type="dcterms:W3CDTF">2015-09-14T18:25:00Z</dcterms:created>
  <dcterms:modified xsi:type="dcterms:W3CDTF">2015-09-15T19:49:00Z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