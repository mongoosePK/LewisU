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281" w:rsidRDefault="00453DAF">
      <w:r>
        <w:t>William Pulkownik</w:t>
      </w:r>
    </w:p>
    <w:p w:rsidR="00453DAF" w:rsidRDefault="00453DAF">
      <w:r>
        <w:t>9 October 2015</w:t>
      </w:r>
    </w:p>
    <w:p w:rsidR="00453DAF" w:rsidRDefault="00453DAF">
      <w:r>
        <w:t>CIS 1400</w:t>
      </w:r>
    </w:p>
    <w:p w:rsidR="00453DAF" w:rsidRDefault="00453DAF">
      <w:r>
        <w:t>LAB 6</w:t>
      </w:r>
      <w:r w:rsidR="00C362C3">
        <w:t xml:space="preserve"> </w:t>
      </w:r>
      <w:proofErr w:type="spellStart"/>
      <w:r w:rsidR="00C362C3">
        <w:t>Pseudocode</w:t>
      </w:r>
      <w:proofErr w:type="spellEnd"/>
    </w:p>
    <w:p w:rsidR="00453DAF" w:rsidRDefault="00453DAF"/>
    <w:p w:rsidR="00453DAF" w:rsidRDefault="005B74D3">
      <w:r>
        <w:t xml:space="preserve">Module </w:t>
      </w:r>
      <w:proofErr w:type="gramStart"/>
      <w:r w:rsidR="00453DAF">
        <w:t>Main()</w:t>
      </w:r>
      <w:proofErr w:type="gramEnd"/>
    </w:p>
    <w:p w:rsidR="00453DAF" w:rsidRDefault="00453DAF" w:rsidP="005B74D3">
      <w:pPr>
        <w:ind w:firstLine="720"/>
      </w:pPr>
      <w:r>
        <w:t xml:space="preserve">Declare </w:t>
      </w:r>
      <w:proofErr w:type="gramStart"/>
      <w:r>
        <w:t>Real :</w:t>
      </w:r>
      <w:proofErr w:type="gramEnd"/>
      <w:r>
        <w:t xml:space="preserve"> score1, score2, score 3, score 4, score5, </w:t>
      </w:r>
      <w:r w:rsidR="005B74D3">
        <w:t>average</w:t>
      </w:r>
    </w:p>
    <w:p w:rsidR="00453DAF" w:rsidRDefault="00453DAF" w:rsidP="005B74D3">
      <w:pPr>
        <w:ind w:firstLine="720"/>
      </w:pPr>
      <w:r>
        <w:t>Declare String: grade1, grade2, grade3, grade4, grade5</w:t>
      </w:r>
      <w:r w:rsidR="005B74D3">
        <w:t xml:space="preserve">, </w:t>
      </w:r>
      <w:proofErr w:type="spellStart"/>
      <w:r w:rsidR="005B74D3">
        <w:t>averageGrade</w:t>
      </w:r>
      <w:proofErr w:type="spellEnd"/>
    </w:p>
    <w:p w:rsidR="005B74D3" w:rsidRDefault="005B74D3"/>
    <w:p w:rsidR="005B74D3" w:rsidRDefault="005B74D3" w:rsidP="005B74D3">
      <w:pPr>
        <w:ind w:firstLine="720"/>
      </w:pPr>
      <w:r>
        <w:t>Display “Please enter 5 test scores to receive letter grades and test average”</w:t>
      </w:r>
    </w:p>
    <w:p w:rsidR="005B74D3" w:rsidRDefault="005B74D3" w:rsidP="005B74D3">
      <w:pPr>
        <w:ind w:firstLine="720"/>
      </w:pPr>
      <w:r>
        <w:t xml:space="preserve"> score1 = </w:t>
      </w:r>
      <w:proofErr w:type="spellStart"/>
      <w:proofErr w:type="gramStart"/>
      <w:r>
        <w:t>getValidScore</w:t>
      </w:r>
      <w:proofErr w:type="spellEnd"/>
      <w:r>
        <w:t>()</w:t>
      </w:r>
      <w:proofErr w:type="gramEnd"/>
    </w:p>
    <w:p w:rsidR="005B74D3" w:rsidRDefault="005B74D3" w:rsidP="005B74D3">
      <w:pPr>
        <w:ind w:firstLine="720"/>
      </w:pPr>
      <w:r>
        <w:t xml:space="preserve"> grade1 = </w:t>
      </w:r>
      <w:proofErr w:type="spellStart"/>
      <w:proofErr w:type="gramStart"/>
      <w:r>
        <w:t>determineGrade</w:t>
      </w:r>
      <w:proofErr w:type="spellEnd"/>
      <w:r>
        <w:t>(</w:t>
      </w:r>
      <w:proofErr w:type="gramEnd"/>
      <w:r>
        <w:t>score1)</w:t>
      </w:r>
    </w:p>
    <w:p w:rsidR="005B74D3" w:rsidRDefault="005B74D3" w:rsidP="005B74D3">
      <w:pPr>
        <w:ind w:firstLine="720"/>
      </w:pPr>
      <w:r>
        <w:t xml:space="preserve"> </w:t>
      </w:r>
      <w:proofErr w:type="gramStart"/>
      <w:r w:rsidR="00BB2364">
        <w:t>Display ”</w:t>
      </w:r>
      <w:proofErr w:type="gramEnd"/>
      <w:r w:rsidR="00BB2364">
        <w:t>The test “, grade1</w:t>
      </w:r>
    </w:p>
    <w:p w:rsidR="005B74D3" w:rsidRDefault="005B74D3" w:rsidP="005B74D3">
      <w:pPr>
        <w:ind w:firstLine="720"/>
      </w:pPr>
      <w:r>
        <w:t xml:space="preserve"> score2 = </w:t>
      </w:r>
      <w:proofErr w:type="spellStart"/>
      <w:proofErr w:type="gramStart"/>
      <w:r>
        <w:t>getValidScore</w:t>
      </w:r>
      <w:proofErr w:type="spellEnd"/>
      <w:r>
        <w:t>()</w:t>
      </w:r>
      <w:proofErr w:type="gramEnd"/>
    </w:p>
    <w:p w:rsidR="005B74D3" w:rsidRDefault="005B74D3" w:rsidP="005B74D3">
      <w:pPr>
        <w:ind w:firstLine="720"/>
      </w:pPr>
      <w:r>
        <w:t xml:space="preserve"> grade2 = </w:t>
      </w:r>
      <w:proofErr w:type="spellStart"/>
      <w:proofErr w:type="gramStart"/>
      <w:r>
        <w:t>determineGrade</w:t>
      </w:r>
      <w:proofErr w:type="spellEnd"/>
      <w:r>
        <w:t>(</w:t>
      </w:r>
      <w:proofErr w:type="gramEnd"/>
      <w:r>
        <w:t>score2)</w:t>
      </w:r>
    </w:p>
    <w:p w:rsidR="005B74D3" w:rsidRDefault="005B74D3" w:rsidP="005B74D3">
      <w:pPr>
        <w:ind w:firstLine="720"/>
      </w:pPr>
      <w:r>
        <w:t xml:space="preserve"> </w:t>
      </w:r>
      <w:proofErr w:type="gramStart"/>
      <w:r w:rsidR="00BB2364">
        <w:t>Display ”</w:t>
      </w:r>
      <w:proofErr w:type="gramEnd"/>
      <w:r>
        <w:t xml:space="preserve">The test </w:t>
      </w:r>
      <w:r w:rsidR="00BB2364">
        <w:t>“, grade2</w:t>
      </w:r>
    </w:p>
    <w:p w:rsidR="005B74D3" w:rsidRDefault="005B74D3" w:rsidP="005B74D3">
      <w:pPr>
        <w:ind w:firstLine="720"/>
      </w:pPr>
      <w:r>
        <w:t xml:space="preserve"> score3 = </w:t>
      </w:r>
      <w:proofErr w:type="spellStart"/>
      <w:proofErr w:type="gramStart"/>
      <w:r>
        <w:t>getValidScore</w:t>
      </w:r>
      <w:proofErr w:type="spellEnd"/>
      <w:r>
        <w:t>()</w:t>
      </w:r>
      <w:proofErr w:type="gramEnd"/>
    </w:p>
    <w:p w:rsidR="005B74D3" w:rsidRDefault="005B74D3" w:rsidP="005B74D3">
      <w:pPr>
        <w:ind w:firstLine="720"/>
      </w:pPr>
      <w:r>
        <w:t xml:space="preserve"> grade3 = </w:t>
      </w:r>
      <w:proofErr w:type="spellStart"/>
      <w:proofErr w:type="gramStart"/>
      <w:r>
        <w:t>determineGrade</w:t>
      </w:r>
      <w:proofErr w:type="spellEnd"/>
      <w:r>
        <w:t>(</w:t>
      </w:r>
      <w:proofErr w:type="gramEnd"/>
      <w:r>
        <w:t>score3)</w:t>
      </w:r>
    </w:p>
    <w:p w:rsidR="005B74D3" w:rsidRDefault="005B74D3" w:rsidP="005B74D3">
      <w:pPr>
        <w:ind w:firstLine="720"/>
      </w:pPr>
      <w:r>
        <w:t xml:space="preserve"> </w:t>
      </w:r>
      <w:r w:rsidR="00BB2364">
        <w:t>Display “</w:t>
      </w:r>
      <w:r>
        <w:t xml:space="preserve">The test </w:t>
      </w:r>
      <w:r w:rsidR="00BB2364">
        <w:t>“, grade3</w:t>
      </w:r>
    </w:p>
    <w:p w:rsidR="005B74D3" w:rsidRDefault="005B74D3" w:rsidP="005B74D3">
      <w:pPr>
        <w:ind w:firstLine="720"/>
      </w:pPr>
      <w:r>
        <w:t xml:space="preserve"> score4 = </w:t>
      </w:r>
      <w:proofErr w:type="spellStart"/>
      <w:proofErr w:type="gramStart"/>
      <w:r>
        <w:t>getValidScore</w:t>
      </w:r>
      <w:proofErr w:type="spellEnd"/>
      <w:r>
        <w:t>()</w:t>
      </w:r>
      <w:proofErr w:type="gramEnd"/>
    </w:p>
    <w:p w:rsidR="005B74D3" w:rsidRDefault="005B74D3" w:rsidP="005B74D3">
      <w:pPr>
        <w:ind w:firstLine="720"/>
      </w:pPr>
      <w:r>
        <w:t xml:space="preserve"> grade4 = </w:t>
      </w:r>
      <w:proofErr w:type="spellStart"/>
      <w:proofErr w:type="gramStart"/>
      <w:r>
        <w:t>determineGrade</w:t>
      </w:r>
      <w:proofErr w:type="spellEnd"/>
      <w:r>
        <w:t>(</w:t>
      </w:r>
      <w:proofErr w:type="gramEnd"/>
      <w:r>
        <w:t>score4)</w:t>
      </w:r>
    </w:p>
    <w:p w:rsidR="005B74D3" w:rsidRDefault="005B74D3" w:rsidP="005B74D3">
      <w:pPr>
        <w:ind w:firstLine="720"/>
      </w:pPr>
      <w:r>
        <w:t xml:space="preserve"> </w:t>
      </w:r>
      <w:proofErr w:type="gramStart"/>
      <w:r w:rsidR="00BB2364">
        <w:t>Display ”</w:t>
      </w:r>
      <w:proofErr w:type="gramEnd"/>
      <w:r w:rsidR="00BB2364">
        <w:t>The test “, grade4</w:t>
      </w:r>
    </w:p>
    <w:p w:rsidR="005B74D3" w:rsidRDefault="005B74D3" w:rsidP="005B74D3">
      <w:pPr>
        <w:ind w:firstLine="720"/>
      </w:pPr>
      <w:r>
        <w:t xml:space="preserve"> score5 = </w:t>
      </w:r>
      <w:proofErr w:type="spellStart"/>
      <w:proofErr w:type="gramStart"/>
      <w:r>
        <w:t>getValidScore</w:t>
      </w:r>
      <w:proofErr w:type="spellEnd"/>
      <w:r>
        <w:t>()</w:t>
      </w:r>
      <w:proofErr w:type="gramEnd"/>
    </w:p>
    <w:p w:rsidR="005B74D3" w:rsidRDefault="005B74D3" w:rsidP="005B74D3">
      <w:pPr>
        <w:ind w:firstLine="720"/>
      </w:pPr>
      <w:r>
        <w:t xml:space="preserve"> grade5 = </w:t>
      </w:r>
      <w:proofErr w:type="spellStart"/>
      <w:proofErr w:type="gramStart"/>
      <w:r>
        <w:t>determineGrade</w:t>
      </w:r>
      <w:proofErr w:type="spellEnd"/>
      <w:r>
        <w:t>(</w:t>
      </w:r>
      <w:proofErr w:type="gramEnd"/>
      <w:r>
        <w:t>score5)</w:t>
      </w:r>
    </w:p>
    <w:p w:rsidR="005B74D3" w:rsidRDefault="005B74D3" w:rsidP="005B74D3">
      <w:pPr>
        <w:ind w:firstLine="720"/>
      </w:pPr>
      <w:r>
        <w:t xml:space="preserve"> </w:t>
      </w:r>
      <w:proofErr w:type="gramStart"/>
      <w:r w:rsidR="00BB2364">
        <w:t>Display ”</w:t>
      </w:r>
      <w:proofErr w:type="gramEnd"/>
      <w:r>
        <w:t xml:space="preserve">The test </w:t>
      </w:r>
      <w:r w:rsidR="00BB2364">
        <w:t>“, grade5</w:t>
      </w:r>
    </w:p>
    <w:p w:rsidR="005B74D3" w:rsidRDefault="005B74D3" w:rsidP="005B74D3">
      <w:pPr>
        <w:ind w:firstLine="720"/>
      </w:pPr>
      <w:r>
        <w:t xml:space="preserve"> </w:t>
      </w:r>
      <w:proofErr w:type="gramStart"/>
      <w:r>
        <w:t>average</w:t>
      </w:r>
      <w:proofErr w:type="gramEnd"/>
      <w:r>
        <w:t xml:space="preserve"> = </w:t>
      </w:r>
      <w:proofErr w:type="spellStart"/>
      <w:r>
        <w:t>calcAverage</w:t>
      </w:r>
      <w:proofErr w:type="spellEnd"/>
      <w:r>
        <w:t>(score1, score2, score3, score4, score5)</w:t>
      </w:r>
    </w:p>
    <w:p w:rsidR="005B74D3" w:rsidRDefault="005B74D3" w:rsidP="005B74D3">
      <w:pPr>
        <w:ind w:firstLine="720"/>
      </w:pPr>
      <w:r>
        <w:t xml:space="preserve"> </w:t>
      </w:r>
      <w:proofErr w:type="spellStart"/>
      <w:proofErr w:type="gramStart"/>
      <w:r>
        <w:t>averageGrade</w:t>
      </w:r>
      <w:proofErr w:type="spellEnd"/>
      <w:proofErr w:type="gramEnd"/>
      <w:r>
        <w:t xml:space="preserve"> = </w:t>
      </w:r>
      <w:proofErr w:type="spellStart"/>
      <w:r>
        <w:t>determineGrade</w:t>
      </w:r>
      <w:proofErr w:type="spellEnd"/>
      <w:r>
        <w:t>(average)</w:t>
      </w:r>
    </w:p>
    <w:p w:rsidR="005B74D3" w:rsidRDefault="005B74D3" w:rsidP="005B74D3">
      <w:pPr>
        <w:ind w:firstLine="720"/>
      </w:pPr>
      <w:r>
        <w:t xml:space="preserve"> </w:t>
      </w:r>
      <w:proofErr w:type="gramStart"/>
      <w:r w:rsidR="00BB2364">
        <w:t>Display ”</w:t>
      </w:r>
      <w:proofErr w:type="gramEnd"/>
      <w:r w:rsidR="00BB2364">
        <w:t xml:space="preserve">The test average is: “, </w:t>
      </w:r>
      <w:r>
        <w:t>average, '.2f</w:t>
      </w:r>
      <w:r w:rsidR="00BB2364">
        <w:t>’</w:t>
      </w:r>
    </w:p>
    <w:p w:rsidR="005B74D3" w:rsidRDefault="005B74D3" w:rsidP="005B74D3">
      <w:pPr>
        <w:ind w:firstLine="720"/>
      </w:pPr>
      <w:r>
        <w:t xml:space="preserve"> </w:t>
      </w:r>
      <w:r w:rsidR="00BB2364">
        <w:t>Display ”</w:t>
      </w:r>
      <w:r>
        <w:t>The test</w:t>
      </w:r>
      <w:r w:rsidR="00BB2364">
        <w:t xml:space="preserve"> average letter “, </w:t>
      </w:r>
      <w:proofErr w:type="spellStart"/>
      <w:r w:rsidR="00BB2364">
        <w:t>averageGrade</w:t>
      </w:r>
      <w:proofErr w:type="spellEnd"/>
    </w:p>
    <w:p w:rsidR="00416487" w:rsidRDefault="00416487" w:rsidP="005B74D3"/>
    <w:p w:rsidR="005B74D3" w:rsidRDefault="00416487" w:rsidP="005B74D3">
      <w:r>
        <w:t>End Module</w:t>
      </w:r>
    </w:p>
    <w:p w:rsidR="00416487" w:rsidRDefault="00416487" w:rsidP="005B74D3"/>
    <w:p w:rsidR="005B74D3" w:rsidRPr="00C362C3" w:rsidRDefault="005B74D3" w:rsidP="005B74D3">
      <w:pPr>
        <w:rPr>
          <w:color w:val="AEAAAA" w:themeColor="background2" w:themeShade="BF"/>
        </w:rPr>
      </w:pPr>
      <w:r w:rsidRPr="00C362C3">
        <w:rPr>
          <w:color w:val="AEAAAA" w:themeColor="background2" w:themeShade="BF"/>
        </w:rPr>
        <w:t>//th</w:t>
      </w:r>
      <w:r w:rsidR="00416487" w:rsidRPr="00C362C3">
        <w:rPr>
          <w:color w:val="AEAAAA" w:themeColor="background2" w:themeShade="BF"/>
        </w:rPr>
        <w:t xml:space="preserve">e </w:t>
      </w:r>
      <w:proofErr w:type="spellStart"/>
      <w:r w:rsidR="00416487" w:rsidRPr="00C362C3">
        <w:rPr>
          <w:color w:val="AEAAAA" w:themeColor="background2" w:themeShade="BF"/>
        </w:rPr>
        <w:t>getVali</w:t>
      </w:r>
      <w:r w:rsidR="00227153" w:rsidRPr="00C362C3">
        <w:rPr>
          <w:color w:val="AEAAAA" w:themeColor="background2" w:themeShade="BF"/>
        </w:rPr>
        <w:t>d</w:t>
      </w:r>
      <w:r w:rsidR="00416487" w:rsidRPr="00C362C3">
        <w:rPr>
          <w:color w:val="AEAAAA" w:themeColor="background2" w:themeShade="BF"/>
        </w:rPr>
        <w:t>S</w:t>
      </w:r>
      <w:r w:rsidRPr="00C362C3">
        <w:rPr>
          <w:color w:val="AEAAAA" w:themeColor="background2" w:themeShade="BF"/>
        </w:rPr>
        <w:t>core</w:t>
      </w:r>
      <w:proofErr w:type="spellEnd"/>
      <w:r w:rsidR="00416487" w:rsidRPr="00C362C3">
        <w:rPr>
          <w:color w:val="AEAAAA" w:themeColor="background2" w:themeShade="BF"/>
        </w:rPr>
        <w:t xml:space="preserve"> function</w:t>
      </w:r>
      <w:r w:rsidRPr="00C362C3">
        <w:rPr>
          <w:color w:val="AEAAAA" w:themeColor="background2" w:themeShade="BF"/>
        </w:rPr>
        <w:t xml:space="preserve"> prompts for a string input, verifies the input is valid and contains only </w:t>
      </w:r>
      <w:r w:rsidR="00416487" w:rsidRPr="00C362C3">
        <w:rPr>
          <w:color w:val="AEAAAA" w:themeColor="background2" w:themeShade="BF"/>
        </w:rPr>
        <w:t>//</w:t>
      </w:r>
      <w:r w:rsidRPr="00C362C3">
        <w:rPr>
          <w:color w:val="AEAAAA" w:themeColor="background2" w:themeShade="BF"/>
        </w:rPr>
        <w:t xml:space="preserve">numbers through </w:t>
      </w:r>
      <w:proofErr w:type="spellStart"/>
      <w:r w:rsidRPr="00C362C3">
        <w:rPr>
          <w:color w:val="AEAAAA" w:themeColor="background2" w:themeShade="BF"/>
        </w:rPr>
        <w:t>isInvalid</w:t>
      </w:r>
      <w:proofErr w:type="spellEnd"/>
      <w:r w:rsidRPr="00C362C3">
        <w:rPr>
          <w:color w:val="AEAAAA" w:themeColor="background2" w:themeShade="BF"/>
        </w:rPr>
        <w:t xml:space="preserve"> function, the returns it to the main module as a real number</w:t>
      </w:r>
    </w:p>
    <w:p w:rsidR="00416487" w:rsidRDefault="00416487" w:rsidP="005B74D3"/>
    <w:p w:rsidR="00416487" w:rsidRDefault="00416487" w:rsidP="005B74D3">
      <w:r>
        <w:t xml:space="preserve">Function String </w:t>
      </w:r>
      <w:proofErr w:type="spellStart"/>
      <w:proofErr w:type="gramStart"/>
      <w:r>
        <w:t>getValidScore</w:t>
      </w:r>
      <w:proofErr w:type="spellEnd"/>
      <w:r>
        <w:t>()</w:t>
      </w:r>
      <w:proofErr w:type="gramEnd"/>
    </w:p>
    <w:p w:rsidR="00416487" w:rsidRDefault="00416487" w:rsidP="005B74D3">
      <w:r>
        <w:tab/>
        <w:t>Declare string score</w:t>
      </w:r>
    </w:p>
    <w:p w:rsidR="00416487" w:rsidRDefault="00416487" w:rsidP="005B74D3">
      <w:r>
        <w:tab/>
        <w:t>Display “Enter a test score: “</w:t>
      </w:r>
    </w:p>
    <w:p w:rsidR="00227153" w:rsidRDefault="00227153" w:rsidP="005B74D3">
      <w:r>
        <w:tab/>
        <w:t>Input score</w:t>
      </w:r>
    </w:p>
    <w:p w:rsidR="00416487" w:rsidRDefault="00416487" w:rsidP="005B74D3">
      <w:r>
        <w:tab/>
        <w:t xml:space="preserve">While </w:t>
      </w:r>
      <w:proofErr w:type="spellStart"/>
      <w:proofErr w:type="gramStart"/>
      <w:r>
        <w:t>isInvalidScore</w:t>
      </w:r>
      <w:proofErr w:type="spellEnd"/>
      <w:r w:rsidR="004272E3">
        <w:t>(</w:t>
      </w:r>
      <w:proofErr w:type="gramEnd"/>
      <w:r w:rsidR="004272E3">
        <w:t>score)</w:t>
      </w:r>
      <w:r>
        <w:t xml:space="preserve"> =</w:t>
      </w:r>
      <w:r w:rsidR="00227153">
        <w:t>=</w:t>
      </w:r>
      <w:r>
        <w:t xml:space="preserve"> true</w:t>
      </w:r>
    </w:p>
    <w:p w:rsidR="00416487" w:rsidRDefault="00416487" w:rsidP="005B74D3">
      <w:r>
        <w:tab/>
      </w:r>
      <w:r>
        <w:tab/>
      </w:r>
      <w:r w:rsidR="00227153">
        <w:t>D</w:t>
      </w:r>
      <w:r>
        <w:t>isplay</w:t>
      </w:r>
      <w:r w:rsidR="00227153">
        <w:t xml:space="preserve"> </w:t>
      </w:r>
      <w:r w:rsidR="00227153" w:rsidRPr="00227153">
        <w:t xml:space="preserve">'Error! </w:t>
      </w:r>
      <w:proofErr w:type="gramStart"/>
      <w:r w:rsidR="00227153" w:rsidRPr="00227153">
        <w:t>the</w:t>
      </w:r>
      <w:proofErr w:type="gramEnd"/>
      <w:r w:rsidR="00227153" w:rsidRPr="00227153">
        <w:t xml:space="preserve"> score cannot be less than 0 o</w:t>
      </w:r>
      <w:r w:rsidR="00227153">
        <w:t>r greater than 100.'</w:t>
      </w:r>
    </w:p>
    <w:p w:rsidR="00227153" w:rsidRDefault="00227153" w:rsidP="005B74D3">
      <w:r>
        <w:tab/>
      </w:r>
      <w:r>
        <w:tab/>
        <w:t>Display ‘Enter the correct score: ’</w:t>
      </w:r>
    </w:p>
    <w:p w:rsidR="00227153" w:rsidRDefault="00227153" w:rsidP="005B74D3">
      <w:r>
        <w:tab/>
      </w:r>
      <w:r>
        <w:tab/>
        <w:t>Input score</w:t>
      </w:r>
    </w:p>
    <w:p w:rsidR="00227153" w:rsidRDefault="00227153" w:rsidP="005B74D3">
      <w:r>
        <w:tab/>
        <w:t>End while</w:t>
      </w:r>
    </w:p>
    <w:p w:rsidR="00C362C3" w:rsidRPr="00C362C3" w:rsidRDefault="00C362C3" w:rsidP="005B74D3">
      <w:pPr>
        <w:rPr>
          <w:color w:val="AEAAAA" w:themeColor="background2" w:themeShade="BF"/>
        </w:rPr>
      </w:pPr>
      <w:r w:rsidRPr="00C362C3">
        <w:rPr>
          <w:color w:val="AEAAAA" w:themeColor="background2" w:themeShade="BF"/>
        </w:rPr>
        <w:t>//From here out, the score will be handled as a real number</w:t>
      </w:r>
    </w:p>
    <w:p w:rsidR="00C362C3" w:rsidRDefault="004F4B33" w:rsidP="00C362C3">
      <w:pPr>
        <w:ind w:firstLine="720"/>
      </w:pPr>
      <w:bookmarkStart w:id="0" w:name="_GoBack"/>
      <w:bookmarkEnd w:id="0"/>
      <w:r w:rsidRPr="004F4B33">
        <w:t>Return</w:t>
      </w:r>
      <w:r>
        <w:t xml:space="preserve"> </w:t>
      </w:r>
      <w:proofErr w:type="spellStart"/>
      <w:r w:rsidR="00C362C3">
        <w:t>stringToReal</w:t>
      </w:r>
      <w:proofErr w:type="spellEnd"/>
      <w:r w:rsidR="00C362C3">
        <w:t>(score)</w:t>
      </w:r>
    </w:p>
    <w:p w:rsidR="00227153" w:rsidRDefault="00227153" w:rsidP="00C362C3">
      <w:pPr>
        <w:ind w:firstLine="720"/>
      </w:pPr>
      <w:r>
        <w:t xml:space="preserve">  </w:t>
      </w:r>
    </w:p>
    <w:p w:rsidR="00227153" w:rsidRDefault="00227153" w:rsidP="005B74D3">
      <w:r>
        <w:t>End function</w:t>
      </w:r>
    </w:p>
    <w:p w:rsidR="00227153" w:rsidRDefault="00227153" w:rsidP="005B74D3"/>
    <w:p w:rsidR="00227153" w:rsidRDefault="00227153" w:rsidP="00227153"/>
    <w:p w:rsidR="00227153" w:rsidRPr="00C362C3" w:rsidRDefault="00227153" w:rsidP="00227153">
      <w:pPr>
        <w:rPr>
          <w:color w:val="AEAAAA" w:themeColor="background2" w:themeShade="BF"/>
        </w:rPr>
      </w:pPr>
      <w:r w:rsidRPr="00C362C3">
        <w:rPr>
          <w:color w:val="AEAAAA" w:themeColor="background2" w:themeShade="BF"/>
        </w:rPr>
        <w:t xml:space="preserve">// the </w:t>
      </w:r>
      <w:proofErr w:type="spellStart"/>
      <w:r w:rsidRPr="00C362C3">
        <w:rPr>
          <w:color w:val="AEAAAA" w:themeColor="background2" w:themeShade="BF"/>
        </w:rPr>
        <w:t>isInvalidScore</w:t>
      </w:r>
      <w:proofErr w:type="spellEnd"/>
      <w:r w:rsidRPr="00C362C3">
        <w:rPr>
          <w:color w:val="AEAAAA" w:themeColor="background2" w:themeShade="BF"/>
        </w:rPr>
        <w:t xml:space="preserve"> function checks if score from calling function is </w:t>
      </w:r>
      <w:r w:rsidR="004272E3" w:rsidRPr="00C362C3">
        <w:rPr>
          <w:color w:val="AEAAAA" w:themeColor="background2" w:themeShade="BF"/>
        </w:rPr>
        <w:t>valid number</w:t>
      </w:r>
      <w:r w:rsidRPr="00C362C3">
        <w:rPr>
          <w:color w:val="AEAAAA" w:themeColor="background2" w:themeShade="BF"/>
        </w:rPr>
        <w:t xml:space="preserve"> with replace AND </w:t>
      </w:r>
      <w:r w:rsidR="004272E3" w:rsidRPr="00C362C3">
        <w:rPr>
          <w:color w:val="AEAAAA" w:themeColor="background2" w:themeShade="BF"/>
        </w:rPr>
        <w:t>//</w:t>
      </w:r>
      <w:proofErr w:type="spellStart"/>
      <w:proofErr w:type="gramStart"/>
      <w:r w:rsidRPr="00C362C3">
        <w:rPr>
          <w:color w:val="AEAAAA" w:themeColor="background2" w:themeShade="BF"/>
        </w:rPr>
        <w:t>isdigit</w:t>
      </w:r>
      <w:proofErr w:type="spellEnd"/>
      <w:r w:rsidRPr="00C362C3">
        <w:rPr>
          <w:color w:val="AEAAAA" w:themeColor="background2" w:themeShade="BF"/>
        </w:rPr>
        <w:t xml:space="preserve"> </w:t>
      </w:r>
      <w:r w:rsidR="004272E3" w:rsidRPr="00C362C3">
        <w:rPr>
          <w:color w:val="AEAAAA" w:themeColor="background2" w:themeShade="BF"/>
        </w:rPr>
        <w:t xml:space="preserve"> </w:t>
      </w:r>
      <w:r w:rsidRPr="00C362C3">
        <w:rPr>
          <w:color w:val="AEAAAA" w:themeColor="background2" w:themeShade="BF"/>
        </w:rPr>
        <w:t>functions</w:t>
      </w:r>
      <w:proofErr w:type="gramEnd"/>
      <w:r w:rsidRPr="00C362C3">
        <w:rPr>
          <w:color w:val="AEAAAA" w:themeColor="background2" w:themeShade="BF"/>
        </w:rPr>
        <w:t xml:space="preserve"> on the string 'score'</w:t>
      </w:r>
      <w:r w:rsidR="004272E3" w:rsidRPr="00C362C3">
        <w:rPr>
          <w:color w:val="AEAAAA" w:themeColor="background2" w:themeShade="BF"/>
        </w:rPr>
        <w:t xml:space="preserve"> also</w:t>
      </w:r>
    </w:p>
    <w:p w:rsidR="00227153" w:rsidRPr="00C362C3" w:rsidRDefault="00227153" w:rsidP="00227153">
      <w:pPr>
        <w:rPr>
          <w:color w:val="AEAAAA" w:themeColor="background2" w:themeShade="BF"/>
        </w:rPr>
      </w:pPr>
    </w:p>
    <w:p w:rsidR="00227153" w:rsidRDefault="00227153" w:rsidP="00227153">
      <w:proofErr w:type="gramStart"/>
      <w:r>
        <w:t>function</w:t>
      </w:r>
      <w:proofErr w:type="gramEnd"/>
      <w:r>
        <w:t xml:space="preserve"> </w:t>
      </w:r>
      <w:proofErr w:type="spellStart"/>
      <w:r>
        <w:t>isInvalidScore</w:t>
      </w:r>
      <w:proofErr w:type="spellEnd"/>
      <w:r>
        <w:t>(score)</w:t>
      </w:r>
    </w:p>
    <w:p w:rsidR="00312FD4" w:rsidRDefault="00227153" w:rsidP="00917E52">
      <w:pPr>
        <w:ind w:left="720"/>
      </w:pPr>
      <w:r>
        <w:t xml:space="preserve">   </w:t>
      </w:r>
      <w:r w:rsidR="00312FD4">
        <w:t xml:space="preserve"> Declare Real score</w:t>
      </w:r>
    </w:p>
    <w:p w:rsidR="00227153" w:rsidRDefault="00312FD4" w:rsidP="00917E52">
      <w:pPr>
        <w:ind w:left="720"/>
      </w:pPr>
      <w:r>
        <w:t xml:space="preserve">   </w:t>
      </w:r>
      <w:r w:rsidR="00227153">
        <w:t xml:space="preserve"> </w:t>
      </w:r>
      <w:proofErr w:type="gramStart"/>
      <w:r w:rsidR="00227153">
        <w:t>status</w:t>
      </w:r>
      <w:proofErr w:type="gramEnd"/>
      <w:r w:rsidR="00227153">
        <w:t xml:space="preserve"> = True</w:t>
      </w:r>
    </w:p>
    <w:p w:rsidR="00227153" w:rsidRDefault="00227153" w:rsidP="00917E52">
      <w:pPr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score.</w:t>
      </w:r>
      <w:r w:rsidR="004272E3">
        <w:t>replace</w:t>
      </w:r>
      <w:proofErr w:type="spellEnd"/>
      <w:r w:rsidR="00BB2364">
        <w:t>”</w:t>
      </w:r>
      <w:r w:rsidR="004272E3">
        <w:t>.', '', 1).</w:t>
      </w:r>
      <w:proofErr w:type="spellStart"/>
      <w:r w:rsidR="004272E3">
        <w:t>isdigit</w:t>
      </w:r>
      <w:proofErr w:type="spellEnd"/>
      <w:r w:rsidR="004272E3">
        <w:t>() OR Real score &lt; 0 OR Real score &gt; 100</w:t>
      </w:r>
      <w:r w:rsidR="00312FD4">
        <w:t>, Then</w:t>
      </w:r>
    </w:p>
    <w:p w:rsidR="004272E3" w:rsidRDefault="00227153" w:rsidP="00917E52">
      <w:pPr>
        <w:ind w:left="720"/>
      </w:pPr>
      <w:r>
        <w:t xml:space="preserve">    </w:t>
      </w:r>
      <w:r w:rsidR="004272E3">
        <w:t xml:space="preserve">    </w:t>
      </w:r>
      <w:proofErr w:type="gramStart"/>
      <w:r w:rsidR="004272E3">
        <w:t>status</w:t>
      </w:r>
      <w:proofErr w:type="gramEnd"/>
      <w:r w:rsidR="004272E3">
        <w:t xml:space="preserve"> =  True</w:t>
      </w:r>
    </w:p>
    <w:p w:rsidR="00227153" w:rsidRDefault="004272E3" w:rsidP="00917E52">
      <w:pPr>
        <w:ind w:left="720"/>
      </w:pPr>
      <w:r>
        <w:t xml:space="preserve">    </w:t>
      </w:r>
      <w:proofErr w:type="gramStart"/>
      <w:r w:rsidR="00312FD4">
        <w:t>else</w:t>
      </w:r>
      <w:proofErr w:type="gramEnd"/>
      <w:r w:rsidR="00312FD4">
        <w:t xml:space="preserve"> </w:t>
      </w:r>
    </w:p>
    <w:p w:rsidR="00227153" w:rsidRDefault="00227153" w:rsidP="00917E52">
      <w:pPr>
        <w:ind w:left="720"/>
      </w:pPr>
      <w:r>
        <w:t xml:space="preserve">        </w:t>
      </w:r>
      <w:proofErr w:type="gramStart"/>
      <w:r>
        <w:t>status</w:t>
      </w:r>
      <w:proofErr w:type="gramEnd"/>
      <w:r>
        <w:t xml:space="preserve"> = False</w:t>
      </w:r>
    </w:p>
    <w:p w:rsidR="00312FD4" w:rsidRDefault="00312FD4" w:rsidP="00917E52">
      <w:pPr>
        <w:ind w:left="720"/>
      </w:pPr>
      <w:r>
        <w:t xml:space="preserve">    </w:t>
      </w:r>
      <w:proofErr w:type="gramStart"/>
      <w:r>
        <w:t>end</w:t>
      </w:r>
      <w:proofErr w:type="gramEnd"/>
      <w:r>
        <w:t xml:space="preserve"> if</w:t>
      </w:r>
    </w:p>
    <w:p w:rsidR="00227153" w:rsidRDefault="00227153" w:rsidP="00917E52">
      <w:pPr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status</w:t>
      </w:r>
    </w:p>
    <w:p w:rsidR="004272E3" w:rsidRDefault="004272E3" w:rsidP="00227153">
      <w:proofErr w:type="gramStart"/>
      <w:r>
        <w:t>end</w:t>
      </w:r>
      <w:proofErr w:type="gramEnd"/>
      <w:r>
        <w:t xml:space="preserve"> function</w:t>
      </w:r>
    </w:p>
    <w:p w:rsidR="004272E3" w:rsidRDefault="004272E3" w:rsidP="00227153"/>
    <w:p w:rsidR="00312FD4" w:rsidRPr="00C362C3" w:rsidRDefault="00312FD4" w:rsidP="00227153">
      <w:pPr>
        <w:rPr>
          <w:color w:val="AEAAAA" w:themeColor="background2" w:themeShade="BF"/>
        </w:rPr>
      </w:pPr>
      <w:r w:rsidRPr="00C362C3">
        <w:rPr>
          <w:color w:val="AEAAAA" w:themeColor="background2" w:themeShade="BF"/>
        </w:rPr>
        <w:t xml:space="preserve">// </w:t>
      </w:r>
      <w:proofErr w:type="spellStart"/>
      <w:r w:rsidRPr="00C362C3">
        <w:rPr>
          <w:color w:val="AEAAAA" w:themeColor="background2" w:themeShade="BF"/>
        </w:rPr>
        <w:t>determineGrade</w:t>
      </w:r>
      <w:proofErr w:type="spellEnd"/>
      <w:r w:rsidRPr="00C362C3">
        <w:rPr>
          <w:color w:val="AEAAAA" w:themeColor="background2" w:themeShade="BF"/>
        </w:rPr>
        <w:t xml:space="preserve"> is a simple nested decision structure</w:t>
      </w:r>
    </w:p>
    <w:p w:rsidR="00312FD4" w:rsidRDefault="00312FD4" w:rsidP="00227153"/>
    <w:p w:rsidR="004272E3" w:rsidRDefault="00312FD4" w:rsidP="00227153">
      <w:proofErr w:type="gramStart"/>
      <w:r>
        <w:t>function</w:t>
      </w:r>
      <w:proofErr w:type="gramEnd"/>
      <w:r>
        <w:t xml:space="preserve"> </w:t>
      </w:r>
      <w:proofErr w:type="spellStart"/>
      <w:r>
        <w:t>determineGrade</w:t>
      </w:r>
      <w:proofErr w:type="spellEnd"/>
      <w:r>
        <w:t>(score)</w:t>
      </w:r>
    </w:p>
    <w:p w:rsidR="00312FD4" w:rsidRDefault="00930EF5" w:rsidP="00917E52">
      <w:r>
        <w:t xml:space="preserve">     Declare Score Real</w:t>
      </w:r>
    </w:p>
    <w:p w:rsidR="00312FD4" w:rsidRDefault="00C362C3" w:rsidP="00C362C3">
      <w:r>
        <w:t xml:space="preserve">     </w:t>
      </w:r>
      <w:r w:rsidR="00312FD4">
        <w:t>If score &lt; 60 Then</w:t>
      </w:r>
    </w:p>
    <w:p w:rsidR="00312FD4" w:rsidRDefault="00312FD4" w:rsidP="00917E52">
      <w:pPr>
        <w:ind w:left="720"/>
      </w:pPr>
      <w:r>
        <w:t xml:space="preserve">     Return String “Grade is F.”</w:t>
      </w:r>
    </w:p>
    <w:p w:rsidR="00312FD4" w:rsidRDefault="00312FD4" w:rsidP="00917E52">
      <w:pPr>
        <w:ind w:left="720"/>
      </w:pPr>
      <w:r>
        <w:t>Else If score &lt; 70 Then</w:t>
      </w:r>
    </w:p>
    <w:p w:rsidR="00312FD4" w:rsidRDefault="00312FD4" w:rsidP="00917E52">
      <w:pPr>
        <w:ind w:left="720"/>
      </w:pPr>
      <w:r>
        <w:t xml:space="preserve">     Return string “Grade is D.”</w:t>
      </w:r>
    </w:p>
    <w:p w:rsidR="00312FD4" w:rsidRDefault="00312FD4" w:rsidP="00917E52">
      <w:pPr>
        <w:ind w:left="720"/>
      </w:pPr>
      <w:r>
        <w:t>Else If score &lt; 80 Then</w:t>
      </w:r>
    </w:p>
    <w:p w:rsidR="00312FD4" w:rsidRDefault="00312FD4" w:rsidP="00917E52">
      <w:pPr>
        <w:ind w:left="720"/>
      </w:pPr>
      <w:r>
        <w:t xml:space="preserve">     Return String “Grade is C.”</w:t>
      </w:r>
    </w:p>
    <w:p w:rsidR="00312FD4" w:rsidRDefault="00312FD4" w:rsidP="00917E52">
      <w:pPr>
        <w:ind w:left="720"/>
      </w:pPr>
      <w:r>
        <w:t>Else If score &lt; 90 Then</w:t>
      </w:r>
    </w:p>
    <w:p w:rsidR="00312FD4" w:rsidRDefault="00312FD4" w:rsidP="00917E52">
      <w:pPr>
        <w:ind w:left="720"/>
      </w:pPr>
      <w:r>
        <w:t xml:space="preserve">     Return String “Grade is B.”</w:t>
      </w:r>
    </w:p>
    <w:p w:rsidR="00312FD4" w:rsidRDefault="00312FD4" w:rsidP="00917E52">
      <w:pPr>
        <w:ind w:left="720"/>
      </w:pPr>
      <w:r>
        <w:t>Else</w:t>
      </w:r>
    </w:p>
    <w:p w:rsidR="00312FD4" w:rsidRDefault="00312FD4" w:rsidP="00917E52">
      <w:pPr>
        <w:ind w:left="720"/>
      </w:pPr>
      <w:r>
        <w:t xml:space="preserve">     Return String “Grade is A.”</w:t>
      </w:r>
    </w:p>
    <w:p w:rsidR="00312FD4" w:rsidRDefault="00312FD4" w:rsidP="00917E52">
      <w:pPr>
        <w:ind w:left="720"/>
      </w:pPr>
      <w:r>
        <w:t>End If</w:t>
      </w:r>
    </w:p>
    <w:p w:rsidR="00930EF5" w:rsidRDefault="00930EF5" w:rsidP="00930EF5">
      <w:r>
        <w:t>End function</w:t>
      </w:r>
    </w:p>
    <w:p w:rsidR="0020611E" w:rsidRDefault="0020611E" w:rsidP="00930EF5"/>
    <w:p w:rsidR="0020611E" w:rsidRDefault="0020611E" w:rsidP="00930EF5">
      <w:r>
        <w:t xml:space="preserve">Function </w:t>
      </w:r>
      <w:proofErr w:type="spellStart"/>
      <w:proofErr w:type="gramStart"/>
      <w:r>
        <w:t>calcAverage</w:t>
      </w:r>
      <w:proofErr w:type="spellEnd"/>
      <w:r w:rsidRPr="0020611E">
        <w:t>(</w:t>
      </w:r>
      <w:proofErr w:type="gramEnd"/>
      <w:r w:rsidRPr="0020611E">
        <w:t>score1, score2, score3, score4, score5)</w:t>
      </w:r>
    </w:p>
    <w:p w:rsidR="00312FD4" w:rsidRDefault="0020611E" w:rsidP="00312FD4">
      <w:pPr>
        <w:ind w:left="720"/>
      </w:pPr>
      <w:r>
        <w:t>Declare Real average</w:t>
      </w:r>
    </w:p>
    <w:p w:rsidR="0020611E" w:rsidRDefault="004F4B33" w:rsidP="00312FD4">
      <w:pPr>
        <w:ind w:left="720"/>
      </w:pPr>
      <w:r>
        <w:t xml:space="preserve">Set </w:t>
      </w:r>
      <w:r w:rsidR="0020611E">
        <w:t xml:space="preserve">average = </w:t>
      </w:r>
      <w:r w:rsidR="0020611E" w:rsidRPr="0020611E">
        <w:t>(score1 + score2 + score3 + score4 + score5) / 5</w:t>
      </w:r>
    </w:p>
    <w:p w:rsidR="0020611E" w:rsidRDefault="0020611E" w:rsidP="00312FD4">
      <w:pPr>
        <w:ind w:left="720"/>
      </w:pPr>
      <w:r>
        <w:t>Return average</w:t>
      </w:r>
    </w:p>
    <w:p w:rsidR="0020611E" w:rsidRDefault="0020611E" w:rsidP="0020611E">
      <w:r>
        <w:t>End function</w:t>
      </w:r>
    </w:p>
    <w:p w:rsidR="0020611E" w:rsidRDefault="0020611E" w:rsidP="0020611E"/>
    <w:p w:rsidR="0020611E" w:rsidRDefault="0020611E" w:rsidP="0020611E">
      <w:r>
        <w:t xml:space="preserve">Call </w:t>
      </w:r>
      <w:proofErr w:type="gramStart"/>
      <w:r>
        <w:t>main()</w:t>
      </w:r>
      <w:proofErr w:type="gramEnd"/>
    </w:p>
    <w:sectPr w:rsidR="0020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AF"/>
    <w:rsid w:val="0020611E"/>
    <w:rsid w:val="00227153"/>
    <w:rsid w:val="00312FD4"/>
    <w:rsid w:val="00416487"/>
    <w:rsid w:val="004272E3"/>
    <w:rsid w:val="00453DAF"/>
    <w:rsid w:val="004F4B33"/>
    <w:rsid w:val="005B74D3"/>
    <w:rsid w:val="00665281"/>
    <w:rsid w:val="00785302"/>
    <w:rsid w:val="00917E52"/>
    <w:rsid w:val="00930EF5"/>
    <w:rsid w:val="00BB2364"/>
    <w:rsid w:val="00BF4013"/>
    <w:rsid w:val="00C362C3"/>
    <w:rsid w:val="00CA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8F3CF-7847-411A-8A2C-278245A5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B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B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9F57D7-228C-4E25-8EAA-57C0C531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186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Pulkownik</dc:creator>
  <cp:keywords/>
  <dc:description/>
  <cp:lastModifiedBy>WIN7</cp:lastModifiedBy>
  <cp:revision>3</cp:revision>
  <cp:lastPrinted>2015-10-12T15:23:00Z</cp:lastPrinted>
  <dcterms:created xsi:type="dcterms:W3CDTF">2015-10-10T01:40:00Z</dcterms:created>
  <dcterms:modified xsi:type="dcterms:W3CDTF">2015-10-12T15:49:00Z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