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E2" w:rsidRDefault="008044E2" w:rsidP="008044E2">
      <w:r>
        <w:t xml:space="preserve">## William </w:t>
      </w:r>
      <w:proofErr w:type="spellStart"/>
      <w:r>
        <w:t>Pulkownik</w:t>
      </w:r>
      <w:proofErr w:type="spellEnd"/>
      <w:r>
        <w:t xml:space="preserve"> 9 DEC 2015</w:t>
      </w:r>
    </w:p>
    <w:p w:rsidR="008044E2" w:rsidRDefault="008044E2" w:rsidP="008044E2">
      <w:r>
        <w:t xml:space="preserve">## CIS </w:t>
      </w:r>
      <w:proofErr w:type="gramStart"/>
      <w:r>
        <w:t xml:space="preserve">1400 </w:t>
      </w:r>
      <w:r>
        <w:t xml:space="preserve"> Final</w:t>
      </w:r>
      <w:proofErr w:type="gramEnd"/>
      <w:r>
        <w:t xml:space="preserve"> Exam  </w:t>
      </w:r>
    </w:p>
    <w:p w:rsidR="008044E2" w:rsidRDefault="008044E2" w:rsidP="008044E2">
      <w:r>
        <w:t>43)</w:t>
      </w:r>
    </w:p>
    <w:p w:rsidR="008044E2" w:rsidRDefault="008044E2" w:rsidP="008044E2">
      <w:r>
        <w:t>Class Grocery</w:t>
      </w:r>
    </w:p>
    <w:p w:rsidR="008044E2" w:rsidRDefault="008044E2" w:rsidP="008044E2">
      <w:pPr>
        <w:ind w:firstLine="720"/>
      </w:pPr>
      <w:r>
        <w:t>Private String name</w:t>
      </w:r>
    </w:p>
    <w:p w:rsidR="008044E2" w:rsidRDefault="008044E2" w:rsidP="008044E2">
      <w:pPr>
        <w:ind w:firstLine="720"/>
      </w:pPr>
      <w:r>
        <w:t>Private Integer quantity</w:t>
      </w:r>
    </w:p>
    <w:p w:rsidR="008044E2" w:rsidRDefault="008044E2" w:rsidP="008044E2">
      <w:pPr>
        <w:ind w:firstLine="720"/>
      </w:pPr>
      <w:r>
        <w:t>Private Real price</w:t>
      </w:r>
    </w:p>
    <w:p w:rsidR="008044E2" w:rsidRDefault="008044E2" w:rsidP="008044E2">
      <w:pPr>
        <w:ind w:firstLine="720"/>
      </w:pPr>
      <w:r>
        <w:t>//</w:t>
      </w:r>
      <w:proofErr w:type="spellStart"/>
      <w:r>
        <w:t>Constru</w:t>
      </w:r>
      <w:proofErr w:type="spellEnd"/>
    </w:p>
    <w:p w:rsidR="009320FC" w:rsidRDefault="008044E2" w:rsidP="008044E2">
      <w:pPr>
        <w:ind w:firstLine="720"/>
      </w:pPr>
      <w:r>
        <w:t xml:space="preserve">Public Module </w:t>
      </w:r>
      <w:proofErr w:type="gramStart"/>
      <w:r>
        <w:t>Grocery(</w:t>
      </w:r>
      <w:proofErr w:type="gramEnd"/>
      <w:r>
        <w:t>String item, integer count, Real cost)</w:t>
      </w:r>
    </w:p>
    <w:p w:rsidR="008044E2" w:rsidRDefault="008044E2" w:rsidP="008044E2">
      <w:pPr>
        <w:ind w:left="720" w:firstLine="720"/>
      </w:pPr>
      <w:r>
        <w:t>Set name = item</w:t>
      </w:r>
    </w:p>
    <w:p w:rsidR="008044E2" w:rsidRDefault="008044E2" w:rsidP="008044E2">
      <w:pPr>
        <w:ind w:left="720" w:firstLine="720"/>
      </w:pPr>
      <w:r>
        <w:t>Set quantity = count</w:t>
      </w:r>
    </w:p>
    <w:p w:rsidR="008044E2" w:rsidRDefault="008044E2" w:rsidP="008044E2">
      <w:pPr>
        <w:ind w:left="720" w:firstLine="720"/>
      </w:pPr>
      <w:r>
        <w:t>Set price = cost</w:t>
      </w:r>
    </w:p>
    <w:p w:rsidR="008044E2" w:rsidRDefault="008044E2" w:rsidP="008044E2">
      <w:pPr>
        <w:ind w:firstLine="720"/>
      </w:pPr>
      <w:r>
        <w:t>End module</w:t>
      </w:r>
      <w:r>
        <w:tab/>
      </w:r>
    </w:p>
    <w:p w:rsidR="008044E2" w:rsidRDefault="008044E2" w:rsidP="008044E2">
      <w:pPr>
        <w:ind w:firstLine="720"/>
      </w:pPr>
      <w:r>
        <w:t xml:space="preserve">Public module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 string item)</w:t>
      </w:r>
    </w:p>
    <w:p w:rsidR="008044E2" w:rsidRDefault="008044E2" w:rsidP="008044E2">
      <w:r>
        <w:tab/>
      </w:r>
      <w:r>
        <w:tab/>
        <w:t>Set name = item</w:t>
      </w:r>
    </w:p>
    <w:p w:rsidR="008044E2" w:rsidRDefault="008044E2" w:rsidP="008044E2">
      <w:r>
        <w:tab/>
        <w:t>End module</w:t>
      </w:r>
    </w:p>
    <w:p w:rsidR="008044E2" w:rsidRDefault="008044E2" w:rsidP="008044E2">
      <w:pPr>
        <w:ind w:firstLine="720"/>
      </w:pPr>
      <w:r>
        <w:t xml:space="preserve">Public module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 xml:space="preserve"> </w:t>
      </w:r>
      <w:r>
        <w:t>integer count</w:t>
      </w:r>
      <w:r>
        <w:t>)</w:t>
      </w:r>
    </w:p>
    <w:p w:rsidR="008044E2" w:rsidRDefault="008044E2" w:rsidP="008044E2">
      <w:r>
        <w:tab/>
      </w:r>
      <w:r>
        <w:tab/>
        <w:t xml:space="preserve">Set </w:t>
      </w:r>
      <w:r>
        <w:t>quantity</w:t>
      </w:r>
      <w:r>
        <w:t xml:space="preserve"> = </w:t>
      </w:r>
      <w:r>
        <w:t>count</w:t>
      </w:r>
    </w:p>
    <w:p w:rsidR="008044E2" w:rsidRDefault="008044E2" w:rsidP="008044E2">
      <w:r>
        <w:tab/>
        <w:t>End module</w:t>
      </w:r>
    </w:p>
    <w:p w:rsidR="008044E2" w:rsidRDefault="008044E2" w:rsidP="008044E2">
      <w:pPr>
        <w:ind w:firstLine="720"/>
      </w:pPr>
      <w:r>
        <w:t xml:space="preserve">Public module </w:t>
      </w:r>
      <w:proofErr w:type="spellStart"/>
      <w:proofErr w:type="gramStart"/>
      <w:r>
        <w:t>set</w:t>
      </w:r>
      <w:r>
        <w:t>Price</w:t>
      </w:r>
      <w:proofErr w:type="spellEnd"/>
      <w:r>
        <w:t>(</w:t>
      </w:r>
      <w:proofErr w:type="gramEnd"/>
      <w:r>
        <w:t xml:space="preserve"> </w:t>
      </w:r>
      <w:r>
        <w:t>Real cost</w:t>
      </w:r>
      <w:r>
        <w:t>)</w:t>
      </w:r>
    </w:p>
    <w:p w:rsidR="008044E2" w:rsidRDefault="008044E2" w:rsidP="008044E2">
      <w:r>
        <w:tab/>
      </w:r>
      <w:r>
        <w:tab/>
        <w:t xml:space="preserve">Set </w:t>
      </w:r>
      <w:r>
        <w:t>price</w:t>
      </w:r>
      <w:r>
        <w:t xml:space="preserve"> = </w:t>
      </w:r>
      <w:r>
        <w:t>cost</w:t>
      </w:r>
    </w:p>
    <w:p w:rsidR="008044E2" w:rsidRDefault="008044E2" w:rsidP="008044E2">
      <w:r>
        <w:tab/>
        <w:t>End module</w:t>
      </w:r>
    </w:p>
    <w:p w:rsidR="008044E2" w:rsidRDefault="008044E2" w:rsidP="008044E2">
      <w:r>
        <w:tab/>
        <w:t xml:space="preserve">Public Module </w:t>
      </w:r>
      <w:proofErr w:type="spellStart"/>
      <w:proofErr w:type="gramStart"/>
      <w:r>
        <w:t>getName</w:t>
      </w:r>
      <w:proofErr w:type="spellEnd"/>
      <w:r>
        <w:t>()</w:t>
      </w:r>
      <w:proofErr w:type="gramEnd"/>
    </w:p>
    <w:p w:rsidR="008044E2" w:rsidRDefault="008044E2" w:rsidP="008044E2">
      <w:r>
        <w:tab/>
      </w:r>
      <w:r>
        <w:tab/>
        <w:t>Return Name</w:t>
      </w:r>
    </w:p>
    <w:p w:rsidR="008044E2" w:rsidRDefault="008044E2" w:rsidP="008044E2">
      <w:r>
        <w:tab/>
        <w:t>End module</w:t>
      </w:r>
    </w:p>
    <w:p w:rsidR="008044E2" w:rsidRDefault="008044E2" w:rsidP="008044E2">
      <w:r>
        <w:tab/>
        <w:t xml:space="preserve">Public Module </w:t>
      </w:r>
      <w:proofErr w:type="spellStart"/>
      <w:proofErr w:type="gramStart"/>
      <w:r>
        <w:t>get</w:t>
      </w:r>
      <w:r>
        <w:t>Quantity</w:t>
      </w:r>
      <w:proofErr w:type="spellEnd"/>
      <w:r>
        <w:t>()</w:t>
      </w:r>
      <w:proofErr w:type="gramEnd"/>
    </w:p>
    <w:p w:rsidR="008044E2" w:rsidRDefault="008044E2" w:rsidP="008044E2">
      <w:r>
        <w:tab/>
      </w:r>
      <w:r>
        <w:tab/>
        <w:t>Return Quantity</w:t>
      </w:r>
    </w:p>
    <w:p w:rsidR="008044E2" w:rsidRDefault="008044E2" w:rsidP="008044E2">
      <w:r>
        <w:tab/>
        <w:t>End Module</w:t>
      </w:r>
    </w:p>
    <w:p w:rsidR="008044E2" w:rsidRDefault="008044E2" w:rsidP="008044E2">
      <w:r>
        <w:lastRenderedPageBreak/>
        <w:tab/>
        <w:t xml:space="preserve">Public Module </w:t>
      </w:r>
      <w:proofErr w:type="spellStart"/>
      <w:proofErr w:type="gramStart"/>
      <w:r>
        <w:t>get</w:t>
      </w:r>
      <w:r>
        <w:t>Price</w:t>
      </w:r>
      <w:proofErr w:type="spellEnd"/>
      <w:r>
        <w:t>()</w:t>
      </w:r>
      <w:proofErr w:type="gramEnd"/>
    </w:p>
    <w:p w:rsidR="008044E2" w:rsidRDefault="008044E2" w:rsidP="008044E2">
      <w:r>
        <w:tab/>
      </w:r>
      <w:r>
        <w:tab/>
        <w:t>Return Price</w:t>
      </w:r>
    </w:p>
    <w:p w:rsidR="008044E2" w:rsidRDefault="008044E2" w:rsidP="008044E2">
      <w:r>
        <w:tab/>
        <w:t>End Module</w:t>
      </w:r>
    </w:p>
    <w:p w:rsidR="008044E2" w:rsidRDefault="008044E2" w:rsidP="008044E2"/>
    <w:p w:rsidR="00654634" w:rsidRDefault="00654634" w:rsidP="008044E2">
      <w:r>
        <w:tab/>
        <w:t xml:space="preserve">Public Function Real </w:t>
      </w:r>
      <w:proofErr w:type="spellStart"/>
      <w:proofErr w:type="gramStart"/>
      <w:r>
        <w:t>getTotalCost</w:t>
      </w:r>
      <w:proofErr w:type="spellEnd"/>
      <w:r>
        <w:t>(</w:t>
      </w:r>
      <w:proofErr w:type="gramEnd"/>
      <w:r>
        <w:t xml:space="preserve"> Quantity, price)</w:t>
      </w:r>
    </w:p>
    <w:p w:rsidR="00654634" w:rsidRDefault="00654634" w:rsidP="008044E2">
      <w:r>
        <w:tab/>
      </w:r>
      <w:r>
        <w:tab/>
        <w:t>Declare real total</w:t>
      </w:r>
    </w:p>
    <w:p w:rsidR="00654634" w:rsidRDefault="00654634" w:rsidP="008044E2">
      <w:r>
        <w:tab/>
      </w:r>
      <w:r>
        <w:tab/>
        <w:t>Set total = price * quantity</w:t>
      </w:r>
    </w:p>
    <w:p w:rsidR="00654634" w:rsidRDefault="00654634" w:rsidP="008044E2">
      <w:r>
        <w:tab/>
      </w:r>
      <w:r>
        <w:tab/>
        <w:t>Return Total</w:t>
      </w:r>
    </w:p>
    <w:p w:rsidR="00654634" w:rsidRDefault="00654634" w:rsidP="008044E2">
      <w:r>
        <w:tab/>
        <w:t>End Function</w:t>
      </w:r>
      <w:bookmarkStart w:id="0" w:name="_GoBack"/>
      <w:bookmarkEnd w:id="0"/>
    </w:p>
    <w:sectPr w:rsidR="00654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E2"/>
    <w:rsid w:val="00654634"/>
    <w:rsid w:val="008044E2"/>
    <w:rsid w:val="009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F8A81-EFE2-44E3-BE4B-F1C5383C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4E2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Theme="minorHAnsi" w:hAnsiTheme="minorHAnsi"/>
      <w:i/>
      <w:iCs/>
      <w:color w:val="5B9BD5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.CDNET-A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16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WIN7</cp:lastModifiedBy>
  <cp:revision>1</cp:revision>
  <dcterms:created xsi:type="dcterms:W3CDTF">2015-12-09T17:40:00Z</dcterms:created>
  <dcterms:modified xsi:type="dcterms:W3CDTF">2015-12-09T17:56:00Z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