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378D" w:rsidRDefault="000D378D" w:rsidP="000D378D">
      <w:r>
        <w:t xml:space="preserve">## William </w:t>
      </w:r>
      <w:proofErr w:type="spellStart"/>
      <w:r>
        <w:t>Pulkownik</w:t>
      </w:r>
      <w:proofErr w:type="spellEnd"/>
      <w:r>
        <w:t xml:space="preserve"> 9 DEC 2015</w:t>
      </w:r>
    </w:p>
    <w:p w:rsidR="000D378D" w:rsidRDefault="000D378D" w:rsidP="000D378D">
      <w:r>
        <w:t xml:space="preserve">## CIS </w:t>
      </w:r>
      <w:proofErr w:type="gramStart"/>
      <w:r>
        <w:t xml:space="preserve">1400 </w:t>
      </w:r>
      <w:r>
        <w:t xml:space="preserve"> Final</w:t>
      </w:r>
      <w:proofErr w:type="gramEnd"/>
      <w:r>
        <w:t xml:space="preserve"> Exam  42</w:t>
      </w:r>
    </w:p>
    <w:p w:rsidR="000D378D" w:rsidRDefault="00B24836">
      <w:r>
        <w:t xml:space="preserve">Declare String </w:t>
      </w:r>
      <w:proofErr w:type="gramStart"/>
      <w:r>
        <w:t xml:space="preserve">items </w:t>
      </w:r>
      <w:r w:rsidR="00E7544D">
        <w:t>,</w:t>
      </w:r>
      <w:proofErr w:type="gramEnd"/>
      <w:r w:rsidR="00E7544D">
        <w:t xml:space="preserve"> </w:t>
      </w:r>
      <w:proofErr w:type="spellStart"/>
      <w:r w:rsidR="00E7544D">
        <w:t>itemList</w:t>
      </w:r>
      <w:proofErr w:type="spellEnd"/>
      <w:r w:rsidR="00E7544D">
        <w:t>[ ]</w:t>
      </w:r>
    </w:p>
    <w:p w:rsidR="00E7544D" w:rsidRDefault="00E7544D">
      <w:r>
        <w:t xml:space="preserve">Declare Real prices, </w:t>
      </w:r>
      <w:proofErr w:type="spellStart"/>
      <w:r>
        <w:t>priceList</w:t>
      </w:r>
      <w:proofErr w:type="spellEnd"/>
      <w:r>
        <w:t xml:space="preserve"> [ ]</w:t>
      </w:r>
    </w:p>
    <w:p w:rsidR="00B24836" w:rsidRDefault="00B24836">
      <w:r>
        <w:t xml:space="preserve">Declare Integer index = </w:t>
      </w:r>
      <w:proofErr w:type="gramStart"/>
      <w:r>
        <w:t>0 ,</w:t>
      </w:r>
      <w:proofErr w:type="gramEnd"/>
      <w:r>
        <w:t xml:space="preserve"> </w:t>
      </w:r>
      <w:r w:rsidR="00E7544D">
        <w:t>SIZE</w:t>
      </w:r>
    </w:p>
    <w:p w:rsidR="009320FC" w:rsidRDefault="000D378D">
      <w:r>
        <w:t xml:space="preserve">Declare </w:t>
      </w:r>
      <w:proofErr w:type="spellStart"/>
      <w:r>
        <w:t>InputFile</w:t>
      </w:r>
      <w:proofErr w:type="spellEnd"/>
      <w:r>
        <w:t xml:space="preserve"> </w:t>
      </w:r>
      <w:proofErr w:type="spellStart"/>
      <w:r>
        <w:t>inventory</w:t>
      </w:r>
      <w:r w:rsidR="00477D47">
        <w:t>File</w:t>
      </w:r>
      <w:proofErr w:type="spellEnd"/>
    </w:p>
    <w:p w:rsidR="000D378D" w:rsidRDefault="000D378D">
      <w:r>
        <w:t xml:space="preserve">Open </w:t>
      </w:r>
      <w:proofErr w:type="spellStart"/>
      <w:r w:rsidR="00B24836">
        <w:t>inventory</w:t>
      </w:r>
      <w:r w:rsidR="00477D47">
        <w:t>File</w:t>
      </w:r>
      <w:proofErr w:type="spellEnd"/>
      <w:r w:rsidR="00B24836">
        <w:t xml:space="preserve"> ‘inventory.dat’</w:t>
      </w:r>
    </w:p>
    <w:p w:rsidR="00B24836" w:rsidRDefault="00B24836">
      <w:r>
        <w:t xml:space="preserve">While </w:t>
      </w:r>
      <w:r w:rsidR="00E7544D">
        <w:t>(index &lt;= SIZE) AND (</w:t>
      </w:r>
      <w:r>
        <w:t xml:space="preserve">NOT </w:t>
      </w:r>
      <w:proofErr w:type="spellStart"/>
      <w:proofErr w:type="gramStart"/>
      <w:r>
        <w:t>eof</w:t>
      </w:r>
      <w:proofErr w:type="spellEnd"/>
      <w:r>
        <w:t>(</w:t>
      </w:r>
      <w:proofErr w:type="gramEnd"/>
      <w:r>
        <w:t>inventory)</w:t>
      </w:r>
      <w:r w:rsidR="00E7544D">
        <w:t>)</w:t>
      </w:r>
    </w:p>
    <w:p w:rsidR="00B24836" w:rsidRDefault="00B24836">
      <w:r>
        <w:tab/>
        <w:t>Read inventory</w:t>
      </w:r>
      <w:r w:rsidR="00E7544D">
        <w:t xml:space="preserve"> items, prices</w:t>
      </w:r>
    </w:p>
    <w:p w:rsidR="00E7544D" w:rsidRDefault="00E7544D">
      <w:r>
        <w:tab/>
        <w:t xml:space="preserve">Set </w:t>
      </w:r>
      <w:proofErr w:type="spellStart"/>
      <w:proofErr w:type="gramStart"/>
      <w:r>
        <w:t>itemList</w:t>
      </w:r>
      <w:proofErr w:type="spellEnd"/>
      <w:r>
        <w:t>[</w:t>
      </w:r>
      <w:proofErr w:type="gramEnd"/>
      <w:r>
        <w:t>index] = items</w:t>
      </w:r>
    </w:p>
    <w:p w:rsidR="00E7544D" w:rsidRDefault="00E7544D">
      <w:r>
        <w:tab/>
        <w:t xml:space="preserve">Set </w:t>
      </w:r>
      <w:proofErr w:type="gramStart"/>
      <w:r>
        <w:t>pricelist[</w:t>
      </w:r>
      <w:proofErr w:type="gramEnd"/>
      <w:r>
        <w:t>index] = prices</w:t>
      </w:r>
    </w:p>
    <w:p w:rsidR="00E7544D" w:rsidRDefault="00E7544D">
      <w:r>
        <w:tab/>
      </w:r>
      <w:r w:rsidR="00477D47">
        <w:t>Set index = index + 1</w:t>
      </w:r>
    </w:p>
    <w:p w:rsidR="00477D47" w:rsidRDefault="00477D47">
      <w:r>
        <w:t>End While</w:t>
      </w:r>
    </w:p>
    <w:p w:rsidR="00477D47" w:rsidRDefault="00477D47">
      <w:r>
        <w:t xml:space="preserve">Close </w:t>
      </w:r>
      <w:proofErr w:type="spellStart"/>
      <w:r>
        <w:t>inventoryFile</w:t>
      </w:r>
      <w:proofErr w:type="spellEnd"/>
    </w:p>
    <w:p w:rsidR="00477D47" w:rsidRDefault="00477D47">
      <w:r>
        <w:t>Display ‘There are’, index + 1, ‘ items in your inventory.’</w:t>
      </w:r>
      <w:bookmarkStart w:id="0" w:name="_GoBack"/>
      <w:bookmarkEnd w:id="0"/>
    </w:p>
    <w:p w:rsidR="00E7544D" w:rsidRDefault="00E7544D"/>
    <w:p w:rsidR="00B24836" w:rsidRDefault="00B24836">
      <w:r>
        <w:tab/>
      </w:r>
    </w:p>
    <w:p w:rsidR="00B24836" w:rsidRDefault="00B24836"/>
    <w:sectPr w:rsidR="00B248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78D"/>
    <w:rsid w:val="000D378D"/>
    <w:rsid w:val="00477D47"/>
    <w:rsid w:val="009320FC"/>
    <w:rsid w:val="00B24836"/>
    <w:rsid w:val="00E75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9EC83E-CEA5-44BD-951A-9268A992B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378D"/>
    <w:pPr>
      <w:spacing w:after="160" w:line="259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 w:after="0" w:line="240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  <w:sz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 w:line="240" w:lineRule="auto"/>
      <w:outlineLvl w:val="5"/>
    </w:pPr>
    <w:rPr>
      <w:rFonts w:asciiTheme="majorHAnsi" w:eastAsiaTheme="majorEastAsia" w:hAnsiTheme="majorHAnsi" w:cstheme="majorBidi"/>
      <w:color w:val="1F4D78" w:themeColor="accent1" w:themeShade="7F"/>
      <w:sz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 w:line="240" w:lineRule="auto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sz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0" w:line="240" w:lineRule="auto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 w:after="0" w:line="240" w:lineRule="auto"/>
      <w:ind w:left="864" w:right="864"/>
      <w:jc w:val="center"/>
    </w:pPr>
    <w:rPr>
      <w:rFonts w:asciiTheme="minorHAnsi" w:hAnsiTheme="minorHAnsi"/>
      <w:i/>
      <w:iCs/>
      <w:color w:val="404040" w:themeColor="text1" w:themeTint="BF"/>
      <w:sz w:val="22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 w:line="240" w:lineRule="auto"/>
      <w:ind w:left="864" w:right="864"/>
      <w:jc w:val="center"/>
    </w:pPr>
    <w:rPr>
      <w:rFonts w:asciiTheme="minorHAnsi" w:hAnsiTheme="minorHAnsi"/>
      <w:i/>
      <w:iCs/>
      <w:color w:val="5B9BD5" w:themeColor="accent1"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spacing w:after="0" w:line="240" w:lineRule="auto"/>
      <w:ind w:left="720"/>
      <w:contextualSpacing/>
    </w:pPr>
    <w:rPr>
      <w:rFonts w:asciiTheme="minorHAnsi" w:hAnsiTheme="minorHAnsi"/>
      <w:sz w:val="22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 w:line="240" w:lineRule="auto"/>
    </w:pPr>
    <w:rPr>
      <w:rFonts w:asciiTheme="minorHAnsi" w:hAnsiTheme="minorHAnsi"/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N7.CDNET-AD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33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WIN7</cp:lastModifiedBy>
  <cp:revision>1</cp:revision>
  <dcterms:created xsi:type="dcterms:W3CDTF">2015-12-09T17:06:00Z</dcterms:created>
  <dcterms:modified xsi:type="dcterms:W3CDTF">2015-12-09T17:39:00Z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